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8BD6" w14:textId="67302134" w:rsidR="000329B8" w:rsidRDefault="00262063" w:rsidP="00E3513B">
      <w:pPr>
        <w:pStyle w:val="Title"/>
      </w:pPr>
      <w:r>
        <w:t>[An Online Web-Streaming Service for Bitcoin-Exchanges</w:t>
      </w:r>
      <w:r w:rsidR="00444303">
        <w:t>]</w:t>
      </w:r>
    </w:p>
    <w:p w14:paraId="23687AC5" w14:textId="77777777" w:rsidR="00444303" w:rsidRPr="00444303" w:rsidRDefault="00E22EE0" w:rsidP="00444303">
      <w:pPr>
        <w:pStyle w:val="PhDNormal"/>
        <w:jc w:val="center"/>
      </w:pPr>
      <w:r>
        <w:t>Progress Report</w:t>
      </w:r>
    </w:p>
    <w:p w14:paraId="7A3A8BDD" w14:textId="77777777" w:rsidR="00865073" w:rsidRDefault="00865073" w:rsidP="00CB2B0D">
      <w:pPr>
        <w:pStyle w:val="PhDNormal"/>
        <w:ind w:firstLine="0"/>
        <w:jc w:val="center"/>
        <w:rPr>
          <w:b/>
          <w:szCs w:val="24"/>
        </w:rPr>
      </w:pPr>
    </w:p>
    <w:p w14:paraId="3314953F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37AE6462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384DDCEB" w14:textId="77777777" w:rsidR="00336F76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427851C0" wp14:editId="1CE5179B">
            <wp:extent cx="2763179" cy="9576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79" cy="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0EAA1" w14:textId="77777777" w:rsidR="00336F76" w:rsidRDefault="00336F76" w:rsidP="00CB2B0D">
      <w:pPr>
        <w:pStyle w:val="PhDNormal"/>
        <w:ind w:firstLine="0"/>
        <w:jc w:val="center"/>
        <w:rPr>
          <w:szCs w:val="24"/>
        </w:rPr>
      </w:pPr>
    </w:p>
    <w:p w14:paraId="6FD5F25C" w14:textId="77777777" w:rsidR="00A571A1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Information Technology Capstone Project</w:t>
      </w:r>
    </w:p>
    <w:p w14:paraId="7DBFA562" w14:textId="59F4617E" w:rsidR="00444303" w:rsidRDefault="0026206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COMP5703</w:t>
      </w:r>
    </w:p>
    <w:p w14:paraId="3C38AB72" w14:textId="77777777" w:rsidR="00E52A20" w:rsidRDefault="00E52A20" w:rsidP="00CB2B0D">
      <w:pPr>
        <w:pStyle w:val="PhDNormal"/>
        <w:ind w:firstLine="0"/>
        <w:jc w:val="center"/>
        <w:rPr>
          <w:szCs w:val="24"/>
        </w:rPr>
      </w:pPr>
    </w:p>
    <w:p w14:paraId="6515FE3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17C680F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354E364F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14863F7B" w14:textId="77777777" w:rsidR="00444303" w:rsidRPr="002D2159" w:rsidRDefault="00444303" w:rsidP="00CB2B0D">
      <w:pPr>
        <w:pStyle w:val="PhDNormal"/>
        <w:ind w:firstLine="0"/>
        <w:jc w:val="center"/>
        <w:rPr>
          <w:szCs w:val="24"/>
        </w:rPr>
      </w:pPr>
    </w:p>
    <w:p w14:paraId="7D3E0FCC" w14:textId="77777777" w:rsidR="000B419E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Group Members</w:t>
      </w:r>
    </w:p>
    <w:p w14:paraId="50F0F534" w14:textId="62CCC922" w:rsidR="00444303" w:rsidRDefault="00262063" w:rsidP="0068324C">
      <w:pPr>
        <w:pStyle w:val="GroupMembers"/>
        <w:numPr>
          <w:ilvl w:val="0"/>
          <w:numId w:val="26"/>
        </w:numPr>
      </w:pPr>
      <w:proofErr w:type="spellStart"/>
      <w:r>
        <w:t>Yangkai</w:t>
      </w:r>
      <w:proofErr w:type="spellEnd"/>
      <w:r>
        <w:t xml:space="preserve"> Hong (470231528</w:t>
      </w:r>
      <w:r w:rsidR="00444303">
        <w:t>)</w:t>
      </w:r>
    </w:p>
    <w:p w14:paraId="46FB9B8A" w14:textId="5A654606" w:rsidR="00444303" w:rsidRDefault="00262063" w:rsidP="0068324C">
      <w:pPr>
        <w:pStyle w:val="GroupMembers"/>
        <w:numPr>
          <w:ilvl w:val="0"/>
          <w:numId w:val="26"/>
        </w:numPr>
      </w:pPr>
      <w:r>
        <w:t xml:space="preserve">Karim </w:t>
      </w:r>
      <w:proofErr w:type="spellStart"/>
      <w:r>
        <w:t>Santallo</w:t>
      </w:r>
      <w:proofErr w:type="spellEnd"/>
      <w:r>
        <w:t xml:space="preserve"> (470155497</w:t>
      </w:r>
      <w:r w:rsidR="00444303">
        <w:t>)</w:t>
      </w:r>
    </w:p>
    <w:p w14:paraId="3D8ADA32" w14:textId="1AF19D34" w:rsidR="00444303" w:rsidRDefault="00262063" w:rsidP="0068324C">
      <w:pPr>
        <w:pStyle w:val="GroupMembers"/>
        <w:numPr>
          <w:ilvl w:val="0"/>
          <w:numId w:val="26"/>
        </w:numPr>
      </w:pPr>
      <w:proofErr w:type="spellStart"/>
      <w:r>
        <w:t>Jiaqing</w:t>
      </w:r>
      <w:proofErr w:type="spellEnd"/>
      <w:r>
        <w:t xml:space="preserve"> Li (470166910</w:t>
      </w:r>
      <w:r w:rsidR="00444303">
        <w:t>)</w:t>
      </w:r>
    </w:p>
    <w:p w14:paraId="6F27F4AC" w14:textId="1EB4C528" w:rsidR="00444303" w:rsidRDefault="00262063" w:rsidP="0068324C">
      <w:pPr>
        <w:pStyle w:val="GroupMembers"/>
        <w:numPr>
          <w:ilvl w:val="0"/>
          <w:numId w:val="26"/>
        </w:numPr>
      </w:pPr>
      <w:r>
        <w:t xml:space="preserve">Sreejith </w:t>
      </w:r>
      <w:proofErr w:type="spellStart"/>
      <w:r>
        <w:t>Warrier</w:t>
      </w:r>
      <w:proofErr w:type="spellEnd"/>
      <w:r>
        <w:t xml:space="preserve"> (</w:t>
      </w:r>
      <w:r w:rsidRPr="00262063">
        <w:t>470217050</w:t>
      </w:r>
      <w:r w:rsidR="00444303">
        <w:t>)</w:t>
      </w:r>
    </w:p>
    <w:p w14:paraId="6AE26F2E" w14:textId="77777777" w:rsidR="00F80971" w:rsidRDefault="00F80971" w:rsidP="00CB2B0D">
      <w:pPr>
        <w:pStyle w:val="PhDNormal"/>
        <w:ind w:firstLine="0"/>
        <w:jc w:val="center"/>
        <w:rPr>
          <w:szCs w:val="24"/>
        </w:rPr>
      </w:pPr>
    </w:p>
    <w:p w14:paraId="0BD02BEE" w14:textId="77777777" w:rsidR="001D1804" w:rsidRDefault="001D1804" w:rsidP="00CB2B0D">
      <w:pPr>
        <w:pStyle w:val="PhDNormal"/>
        <w:ind w:firstLine="0"/>
        <w:jc w:val="center"/>
        <w:rPr>
          <w:szCs w:val="24"/>
        </w:rPr>
        <w:sectPr w:rsidR="001D1804" w:rsidSect="00431AC9">
          <w:pgSz w:w="11907" w:h="16840" w:code="9"/>
          <w:pgMar w:top="1418" w:right="1418" w:bottom="1418" w:left="2268" w:header="720" w:footer="720" w:gutter="0"/>
          <w:cols w:space="720"/>
        </w:sectPr>
      </w:pPr>
    </w:p>
    <w:p w14:paraId="4C31F272" w14:textId="77777777" w:rsidR="000B419E" w:rsidRDefault="0001187E" w:rsidP="00DE5818">
      <w:pPr>
        <w:pStyle w:val="PhDPreliminaryHeading"/>
      </w:pPr>
      <w:bookmarkStart w:id="0" w:name="_Toc521413584"/>
      <w:r w:rsidRPr="00555068">
        <w:lastRenderedPageBreak/>
        <w:t>Table of Contents</w:t>
      </w:r>
      <w:bookmarkEnd w:id="0"/>
    </w:p>
    <w:p w14:paraId="332EE6F7" w14:textId="77777777" w:rsidR="00154938" w:rsidRDefault="00A52B8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r>
        <w:rPr>
          <w:b/>
          <w:bCs/>
          <w:caps/>
          <w:smallCaps/>
        </w:rPr>
        <w:fldChar w:fldCharType="begin"/>
      </w:r>
      <w:r w:rsidR="009334C6">
        <w:rPr>
          <w:b/>
          <w:bCs/>
          <w:caps/>
          <w:smallCaps/>
        </w:rPr>
        <w:instrText xml:space="preserve"> TOC \o "1-3" \h \z \u </w:instrText>
      </w:r>
      <w:r>
        <w:rPr>
          <w:b/>
          <w:bCs/>
          <w:caps/>
          <w:smallCaps/>
        </w:rPr>
        <w:fldChar w:fldCharType="separate"/>
      </w:r>
      <w:hyperlink w:anchor="_Toc521413584" w:history="1">
        <w:r w:rsidR="00154938" w:rsidRPr="00B457FE">
          <w:rPr>
            <w:rStyle w:val="Hyperlink"/>
          </w:rPr>
          <w:t>Table of Contents</w:t>
        </w:r>
        <w:r w:rsidR="00154938">
          <w:rPr>
            <w:webHidden/>
          </w:rPr>
          <w:tab/>
        </w:r>
        <w:r w:rsidR="00154938">
          <w:rPr>
            <w:webHidden/>
          </w:rPr>
          <w:fldChar w:fldCharType="begin"/>
        </w:r>
        <w:r w:rsidR="00154938">
          <w:rPr>
            <w:webHidden/>
          </w:rPr>
          <w:instrText xml:space="preserve"> PAGEREF _Toc521413584 \h </w:instrText>
        </w:r>
        <w:r w:rsidR="00154938">
          <w:rPr>
            <w:webHidden/>
          </w:rPr>
        </w:r>
        <w:r w:rsidR="00154938">
          <w:rPr>
            <w:webHidden/>
          </w:rPr>
          <w:fldChar w:fldCharType="separate"/>
        </w:r>
        <w:r w:rsidR="00154938">
          <w:rPr>
            <w:webHidden/>
          </w:rPr>
          <w:t>i</w:t>
        </w:r>
        <w:r w:rsidR="00154938">
          <w:rPr>
            <w:webHidden/>
          </w:rPr>
          <w:fldChar w:fldCharType="end"/>
        </w:r>
      </w:hyperlink>
    </w:p>
    <w:p w14:paraId="295F6C9F" w14:textId="77777777" w:rsidR="00154938" w:rsidRDefault="006C7E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5" w:history="1">
        <w:r w:rsidR="00154938" w:rsidRPr="00B457FE">
          <w:rPr>
            <w:rStyle w:val="Hyperlink"/>
            <w:noProof/>
          </w:rPr>
          <w:t>1.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Progress Status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_Toc521413585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1</w:t>
        </w:r>
        <w:r w:rsidR="00154938">
          <w:rPr>
            <w:noProof/>
            <w:webHidden/>
          </w:rPr>
          <w:fldChar w:fldCharType="end"/>
        </w:r>
      </w:hyperlink>
    </w:p>
    <w:p w14:paraId="4CD6CFE6" w14:textId="77777777" w:rsidR="00154938" w:rsidRDefault="006C7E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6" w:history="1">
        <w:r w:rsidR="00154938" w:rsidRPr="00B457FE">
          <w:rPr>
            <w:rStyle w:val="Hyperlink"/>
            <w:noProof/>
          </w:rPr>
          <w:t>2.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Roles &amp; Responsibilities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_Toc521413586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67F296F9" w14:textId="77777777" w:rsidR="00154938" w:rsidRDefault="006C7E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7" w:history="1">
        <w:r w:rsidR="00154938" w:rsidRPr="00B457FE">
          <w:rPr>
            <w:rStyle w:val="Hyperlink"/>
            <w:noProof/>
          </w:rPr>
          <w:t>3.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Individual Achievements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_Toc521413587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6096C84A" w14:textId="77777777" w:rsidR="00154938" w:rsidRDefault="006C7E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8" w:history="1">
        <w:r w:rsidR="00154938" w:rsidRPr="00B457FE">
          <w:rPr>
            <w:rStyle w:val="Hyperlink"/>
            <w:noProof/>
          </w:rPr>
          <w:t>4.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Group Collaboration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_Toc521413588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138EA610" w14:textId="77777777" w:rsidR="001D1804" w:rsidRDefault="00A52B8E" w:rsidP="00444303">
      <w:pPr>
        <w:rPr>
          <w:noProof/>
        </w:rPr>
      </w:pPr>
      <w:r>
        <w:rPr>
          <w:noProof/>
        </w:rPr>
        <w:fldChar w:fldCharType="end"/>
      </w:r>
    </w:p>
    <w:p w14:paraId="62856BDB" w14:textId="77777777" w:rsidR="00444303" w:rsidRPr="00444303" w:rsidRDefault="00444303" w:rsidP="00444303">
      <w:pPr>
        <w:pStyle w:val="PhDNormal"/>
      </w:pPr>
    </w:p>
    <w:p w14:paraId="3387ABAB" w14:textId="77777777" w:rsidR="00444303" w:rsidRPr="00444303" w:rsidRDefault="00444303" w:rsidP="00444303">
      <w:pPr>
        <w:pStyle w:val="PhDNormal"/>
        <w:sectPr w:rsidR="00444303" w:rsidRPr="00444303" w:rsidSect="00A4092B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7" w:h="16840" w:code="9"/>
          <w:pgMar w:top="1418" w:right="1418" w:bottom="1418" w:left="2268" w:header="720" w:footer="720" w:gutter="0"/>
          <w:pgNumType w:fmt="lowerRoman" w:start="1"/>
          <w:cols w:space="720"/>
        </w:sectPr>
      </w:pPr>
    </w:p>
    <w:p w14:paraId="76D1834E" w14:textId="77777777" w:rsidR="00637F6B" w:rsidRDefault="00E22EE0" w:rsidP="00DE5818">
      <w:pPr>
        <w:pStyle w:val="Heading1"/>
      </w:pPr>
      <w:bookmarkStart w:id="1" w:name="_Toc521413585"/>
      <w:r>
        <w:lastRenderedPageBreak/>
        <w:t>Progress Status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14:paraId="4963BDAD" w14:textId="77777777" w:rsidTr="00E22EE0">
        <w:tc>
          <w:tcPr>
            <w:tcW w:w="2263" w:type="dxa"/>
          </w:tcPr>
          <w:p w14:paraId="5EA72C6A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Name</w:t>
            </w:r>
          </w:p>
        </w:tc>
        <w:tc>
          <w:tcPr>
            <w:tcW w:w="5948" w:type="dxa"/>
          </w:tcPr>
          <w:p w14:paraId="4E5FB9B2" w14:textId="11EAFAD0" w:rsidR="00E22EE0" w:rsidRDefault="00A20DCF" w:rsidP="00E22EE0">
            <w:pPr>
              <w:pStyle w:val="PhDNormal2"/>
              <w:spacing w:after="0"/>
            </w:pPr>
            <w:r>
              <w:t>An Online Web-Streaming Service for Bitcoin-Exchanges</w:t>
            </w:r>
          </w:p>
        </w:tc>
      </w:tr>
      <w:tr w:rsidR="00E22EE0" w14:paraId="2694C300" w14:textId="77777777" w:rsidTr="00E22EE0">
        <w:tc>
          <w:tcPr>
            <w:tcW w:w="2263" w:type="dxa"/>
          </w:tcPr>
          <w:p w14:paraId="127071CA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Start Date</w:t>
            </w:r>
          </w:p>
        </w:tc>
        <w:tc>
          <w:tcPr>
            <w:tcW w:w="5948" w:type="dxa"/>
          </w:tcPr>
          <w:p w14:paraId="7ECA00FC" w14:textId="617D4D27" w:rsidR="00E22EE0" w:rsidRDefault="00A20DCF" w:rsidP="00E22EE0">
            <w:pPr>
              <w:pStyle w:val="PhDNormal2"/>
              <w:spacing w:after="0"/>
            </w:pPr>
            <w:r>
              <w:t>8 August 2018</w:t>
            </w:r>
          </w:p>
        </w:tc>
      </w:tr>
      <w:tr w:rsidR="00E22EE0" w14:paraId="748E5636" w14:textId="77777777" w:rsidTr="00E22EE0">
        <w:tc>
          <w:tcPr>
            <w:tcW w:w="2263" w:type="dxa"/>
          </w:tcPr>
          <w:p w14:paraId="3409AFCB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Manager</w:t>
            </w:r>
          </w:p>
        </w:tc>
        <w:tc>
          <w:tcPr>
            <w:tcW w:w="5948" w:type="dxa"/>
          </w:tcPr>
          <w:p w14:paraId="72A9BB96" w14:textId="08C658E8" w:rsidR="00E22EE0" w:rsidRDefault="00A20DCF" w:rsidP="00E22EE0">
            <w:pPr>
              <w:pStyle w:val="PhDNormal2"/>
              <w:spacing w:after="0"/>
            </w:pPr>
            <w:r>
              <w:t xml:space="preserve">Karim </w:t>
            </w:r>
            <w:proofErr w:type="spellStart"/>
            <w:r>
              <w:t>Santallo</w:t>
            </w:r>
            <w:proofErr w:type="spellEnd"/>
          </w:p>
        </w:tc>
      </w:tr>
    </w:tbl>
    <w:p w14:paraId="138E450A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14:paraId="0A97352D" w14:textId="77777777" w:rsidTr="00E22EE0">
        <w:tc>
          <w:tcPr>
            <w:tcW w:w="2263" w:type="dxa"/>
          </w:tcPr>
          <w:p w14:paraId="53FB4801" w14:textId="77777777" w:rsidR="00E22EE0" w:rsidRDefault="00E22EE0" w:rsidP="00E22EE0">
            <w:pPr>
              <w:pStyle w:val="PhDNormal2"/>
              <w:spacing w:after="0"/>
              <w:jc w:val="left"/>
            </w:pPr>
            <w:r>
              <w:t>Project Description</w:t>
            </w:r>
          </w:p>
        </w:tc>
        <w:tc>
          <w:tcPr>
            <w:tcW w:w="5948" w:type="dxa"/>
          </w:tcPr>
          <w:p w14:paraId="6A06311E" w14:textId="5D210584" w:rsidR="00E22EE0" w:rsidRDefault="00F91BF6" w:rsidP="00971212">
            <w:pPr>
              <w:pStyle w:val="PhDNormal2"/>
              <w:spacing w:after="0"/>
            </w:pPr>
            <w:r>
              <w:t xml:space="preserve">Implement a web application that retrieves, stores and visualizes data from Bitcoin exchanges.  </w:t>
            </w:r>
          </w:p>
        </w:tc>
      </w:tr>
    </w:tbl>
    <w:p w14:paraId="65DFBAB0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4"/>
        <w:gridCol w:w="2974"/>
      </w:tblGrid>
      <w:tr w:rsidR="00E22EE0" w14:paraId="10C087B5" w14:textId="77777777" w:rsidTr="00895559">
        <w:tc>
          <w:tcPr>
            <w:tcW w:w="2263" w:type="dxa"/>
          </w:tcPr>
          <w:p w14:paraId="5309ECBE" w14:textId="77777777" w:rsidR="00E22EE0" w:rsidRDefault="00E22EE0" w:rsidP="00E22EE0">
            <w:pPr>
              <w:pStyle w:val="PhDNormal2"/>
              <w:spacing w:after="0"/>
              <w:jc w:val="left"/>
            </w:pPr>
            <w:r>
              <w:t>Project Status Report</w:t>
            </w:r>
          </w:p>
        </w:tc>
        <w:tc>
          <w:tcPr>
            <w:tcW w:w="2974" w:type="dxa"/>
          </w:tcPr>
          <w:p w14:paraId="3ECC2A10" w14:textId="6D55D42A" w:rsidR="00E22EE0" w:rsidRDefault="0068324C" w:rsidP="00971212">
            <w:pPr>
              <w:pStyle w:val="PhDNormal2"/>
              <w:spacing w:after="0"/>
            </w:pPr>
            <w:r>
              <w:t>#2</w:t>
            </w:r>
          </w:p>
        </w:tc>
        <w:tc>
          <w:tcPr>
            <w:tcW w:w="2974" w:type="dxa"/>
          </w:tcPr>
          <w:p w14:paraId="39767703" w14:textId="3DEBB51D" w:rsidR="00E22EE0" w:rsidRDefault="00E22EE0" w:rsidP="00971212">
            <w:pPr>
              <w:pStyle w:val="PhDNormal2"/>
              <w:spacing w:after="0"/>
            </w:pPr>
            <w:r>
              <w:t>Date:</w:t>
            </w:r>
            <w:r w:rsidR="0068324C">
              <w:t>24</w:t>
            </w:r>
            <w:r w:rsidR="009A7531">
              <w:t xml:space="preserve"> August 2018</w:t>
            </w:r>
          </w:p>
        </w:tc>
      </w:tr>
    </w:tbl>
    <w:p w14:paraId="4522E785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27"/>
        <w:gridCol w:w="2737"/>
      </w:tblGrid>
      <w:tr w:rsidR="00E22EE0" w:rsidRPr="00E22EE0" w14:paraId="3BFDCB9F" w14:textId="77777777" w:rsidTr="00E22EE0">
        <w:tc>
          <w:tcPr>
            <w:tcW w:w="2547" w:type="dxa"/>
            <w:shd w:val="clear" w:color="auto" w:fill="D9D9D9" w:themeFill="background1" w:themeFillShade="D9"/>
          </w:tcPr>
          <w:p w14:paraId="6718BF11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Item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3B66E2A4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up to last week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751183E5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for this week</w:t>
            </w:r>
          </w:p>
        </w:tc>
      </w:tr>
      <w:tr w:rsidR="00E22EE0" w14:paraId="0C48EEAB" w14:textId="77777777" w:rsidTr="00E22EE0">
        <w:tc>
          <w:tcPr>
            <w:tcW w:w="2547" w:type="dxa"/>
          </w:tcPr>
          <w:p w14:paraId="12796E1A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deliverables</w:t>
            </w:r>
          </w:p>
        </w:tc>
        <w:tc>
          <w:tcPr>
            <w:tcW w:w="2927" w:type="dxa"/>
          </w:tcPr>
          <w:p w14:paraId="36A66E20" w14:textId="56DBBAA9" w:rsidR="00FE6C7F" w:rsidRDefault="0068324C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 xml:space="preserve">Agile methodology used for the project – Scrum, which contains 5 sprints </w:t>
            </w:r>
          </w:p>
          <w:p w14:paraId="56685519" w14:textId="39D5AC94" w:rsidR="0068324C" w:rsidRDefault="0068324C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proofErr w:type="spellStart"/>
            <w:r>
              <w:rPr>
                <w:rFonts w:hint="eastAsia"/>
                <w:lang w:eastAsia="zh-CN"/>
              </w:rPr>
              <w:t>Teamgantt</w:t>
            </w:r>
            <w:proofErr w:type="spellEnd"/>
            <w:r>
              <w:rPr>
                <w:rFonts w:hint="eastAsia"/>
                <w:lang w:eastAsia="zh-CN"/>
              </w:rPr>
              <w:t xml:space="preserve"> as our project management tool</w:t>
            </w:r>
            <w:r>
              <w:rPr>
                <w:lang w:eastAsia="zh-CN"/>
              </w:rPr>
              <w:t>, including schedule, tasks and milestones</w:t>
            </w:r>
          </w:p>
          <w:p w14:paraId="554A6C14" w14:textId="597EBD78" w:rsidR="0068324C" w:rsidRDefault="0068324C" w:rsidP="00FE6C7F">
            <w:pPr>
              <w:pStyle w:val="PhDNormal2"/>
              <w:spacing w:after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</w:t>
            </w:r>
            <w:r>
              <w:rPr>
                <w:lang w:eastAsia="zh-CN"/>
              </w:rPr>
              <w:t>tial user stories</w:t>
            </w:r>
          </w:p>
          <w:p w14:paraId="57819F08" w14:textId="22390E04" w:rsidR="0068324C" w:rsidRDefault="0068324C" w:rsidP="00FE6C7F">
            <w:pPr>
              <w:pStyle w:val="PhDNormal2"/>
              <w:spacing w:after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Drafted p</w:t>
            </w:r>
            <w:r>
              <w:rPr>
                <w:lang w:eastAsia="zh-CN"/>
              </w:rPr>
              <w:t>roject proposal</w:t>
            </w:r>
          </w:p>
        </w:tc>
        <w:tc>
          <w:tcPr>
            <w:tcW w:w="2737" w:type="dxa"/>
          </w:tcPr>
          <w:p w14:paraId="5CDF9EB8" w14:textId="77777777" w:rsidR="00E22EE0" w:rsidRDefault="0068324C" w:rsidP="0068324C">
            <w:pPr>
              <w:pStyle w:val="PhDNormal2"/>
              <w:spacing w:after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Proposal submission</w:t>
            </w:r>
          </w:p>
          <w:p w14:paraId="42CF0E61" w14:textId="77777777" w:rsidR="0068324C" w:rsidRDefault="0068324C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 stories</w:t>
            </w:r>
            <w:r>
              <w:rPr>
                <w:lang w:eastAsia="zh-CN"/>
              </w:rPr>
              <w:t xml:space="preserve"> filled up</w:t>
            </w:r>
          </w:p>
          <w:p w14:paraId="3274E0DB" w14:textId="77777777" w:rsidR="0068324C" w:rsidRDefault="0068324C" w:rsidP="0068324C">
            <w:pPr>
              <w:pStyle w:val="PhDNormal2"/>
              <w:spacing w:after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Learn React tutorial</w:t>
            </w:r>
          </w:p>
          <w:p w14:paraId="0702EB7B" w14:textId="77777777" w:rsidR="0068324C" w:rsidRDefault="0068324C" w:rsidP="0068324C">
            <w:pPr>
              <w:pStyle w:val="PhDNormal2"/>
              <w:spacing w:after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Learn D3.js tutorial</w:t>
            </w:r>
          </w:p>
          <w:p w14:paraId="2B0F562F" w14:textId="77777777" w:rsidR="0068324C" w:rsidRDefault="0068324C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Learn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websocket</w:t>
            </w:r>
            <w:proofErr w:type="spellEnd"/>
            <w:r>
              <w:rPr>
                <w:lang w:eastAsia="zh-CN"/>
              </w:rPr>
              <w:t xml:space="preserve"> tutorial</w:t>
            </w:r>
          </w:p>
          <w:p w14:paraId="22BEC99A" w14:textId="0C11921A" w:rsidR="0068324C" w:rsidRDefault="0068324C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>Basic website skeleton</w:t>
            </w:r>
          </w:p>
        </w:tc>
      </w:tr>
      <w:tr w:rsidR="00E22EE0" w14:paraId="2AA31E81" w14:textId="77777777" w:rsidTr="00E22EE0">
        <w:tc>
          <w:tcPr>
            <w:tcW w:w="2547" w:type="dxa"/>
          </w:tcPr>
          <w:p w14:paraId="64F8C1CD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delivery date</w:t>
            </w:r>
          </w:p>
        </w:tc>
        <w:tc>
          <w:tcPr>
            <w:tcW w:w="2927" w:type="dxa"/>
          </w:tcPr>
          <w:p w14:paraId="362FD1B4" w14:textId="1C962F65" w:rsidR="00E22EE0" w:rsidRDefault="0068324C" w:rsidP="00E22EE0">
            <w:pPr>
              <w:pStyle w:val="PhDNormal2"/>
              <w:spacing w:after="0"/>
            </w:pPr>
            <w:r>
              <w:t>22</w:t>
            </w:r>
            <w:r w:rsidR="00425064">
              <w:t xml:space="preserve"> August 2018</w:t>
            </w:r>
          </w:p>
        </w:tc>
        <w:tc>
          <w:tcPr>
            <w:tcW w:w="2737" w:type="dxa"/>
          </w:tcPr>
          <w:p w14:paraId="638CC65F" w14:textId="008C2236" w:rsidR="00E22EE0" w:rsidRDefault="0068324C" w:rsidP="00E22EE0">
            <w:pPr>
              <w:pStyle w:val="PhDNormal2"/>
              <w:spacing w:after="0"/>
            </w:pPr>
            <w:r>
              <w:t>29</w:t>
            </w:r>
            <w:r w:rsidR="009A7531">
              <w:t xml:space="preserve"> August 2018</w:t>
            </w:r>
          </w:p>
        </w:tc>
      </w:tr>
      <w:tr w:rsidR="00E22EE0" w14:paraId="37B0ADF5" w14:textId="77777777" w:rsidTr="00E22EE0">
        <w:tc>
          <w:tcPr>
            <w:tcW w:w="2547" w:type="dxa"/>
          </w:tcPr>
          <w:p w14:paraId="4ED5F53B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issues</w:t>
            </w:r>
          </w:p>
        </w:tc>
        <w:tc>
          <w:tcPr>
            <w:tcW w:w="2927" w:type="dxa"/>
          </w:tcPr>
          <w:p w14:paraId="012DC562" w14:textId="5529BC00" w:rsidR="0068324C" w:rsidRDefault="0068324C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Concerns of Re</w:t>
            </w:r>
            <w:r>
              <w:rPr>
                <w:lang w:eastAsia="zh-CN"/>
              </w:rPr>
              <w:t>lated Literature section in proposal</w:t>
            </w:r>
          </w:p>
        </w:tc>
        <w:tc>
          <w:tcPr>
            <w:tcW w:w="2737" w:type="dxa"/>
          </w:tcPr>
          <w:p w14:paraId="53F9F81F" w14:textId="2419FB2E" w:rsidR="00E22EE0" w:rsidRDefault="0068324C" w:rsidP="00FE6C7F">
            <w:pPr>
              <w:pStyle w:val="PhDNormal2"/>
              <w:spacing w:after="0"/>
              <w:jc w:val="left"/>
            </w:pPr>
            <w:r>
              <w:rPr>
                <w:rFonts w:hint="eastAsia"/>
                <w:lang w:eastAsia="zh-CN"/>
              </w:rPr>
              <w:t>·</w:t>
            </w:r>
            <w:r>
              <w:t>Time</w:t>
            </w:r>
          </w:p>
        </w:tc>
      </w:tr>
      <w:tr w:rsidR="00E22EE0" w14:paraId="62C7A77D" w14:textId="77777777" w:rsidTr="00E22EE0">
        <w:tc>
          <w:tcPr>
            <w:tcW w:w="2547" w:type="dxa"/>
          </w:tcPr>
          <w:p w14:paraId="100E5624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risks</w:t>
            </w:r>
          </w:p>
        </w:tc>
        <w:tc>
          <w:tcPr>
            <w:tcW w:w="2927" w:type="dxa"/>
          </w:tcPr>
          <w:p w14:paraId="110B5728" w14:textId="71704F0A" w:rsidR="00E22EE0" w:rsidRDefault="0068324C" w:rsidP="00FE6C7F">
            <w:pPr>
              <w:pStyle w:val="PhDNormal2"/>
              <w:spacing w:after="0"/>
              <w:jc w:val="left"/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Not</w:t>
            </w:r>
            <w:r>
              <w:rPr>
                <w:lang w:eastAsia="zh-CN"/>
              </w:rPr>
              <w:t xml:space="preserve"> enough user stories</w:t>
            </w:r>
          </w:p>
        </w:tc>
        <w:tc>
          <w:tcPr>
            <w:tcW w:w="2737" w:type="dxa"/>
          </w:tcPr>
          <w:p w14:paraId="7B1B5638" w14:textId="349CBA57" w:rsidR="00E22EE0" w:rsidRDefault="0068324C" w:rsidP="00DA1ED5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 xml:space="preserve">My learning plan could be affected by </w:t>
            </w:r>
            <w:proofErr w:type="spellStart"/>
            <w:r>
              <w:rPr>
                <w:lang w:eastAsia="zh-CN"/>
              </w:rPr>
              <w:t>quizs</w:t>
            </w:r>
            <w:proofErr w:type="spellEnd"/>
            <w:r>
              <w:rPr>
                <w:lang w:eastAsia="zh-CN"/>
              </w:rPr>
              <w:t>, exams and interviews</w:t>
            </w:r>
          </w:p>
        </w:tc>
      </w:tr>
      <w:tr w:rsidR="00E22EE0" w14:paraId="07FA2D8E" w14:textId="77777777" w:rsidTr="00E22EE0">
        <w:tc>
          <w:tcPr>
            <w:tcW w:w="2547" w:type="dxa"/>
          </w:tcPr>
          <w:p w14:paraId="20715E13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External dependencies</w:t>
            </w:r>
          </w:p>
        </w:tc>
        <w:tc>
          <w:tcPr>
            <w:tcW w:w="2927" w:type="dxa"/>
          </w:tcPr>
          <w:p w14:paraId="3832B573" w14:textId="5BB98E45" w:rsidR="00E22EE0" w:rsidRDefault="0068324C" w:rsidP="00E22EE0">
            <w:pPr>
              <w:pStyle w:val="PhDNormal2"/>
              <w:spacing w:after="0"/>
            </w:pPr>
            <w:r>
              <w:t>None</w:t>
            </w:r>
          </w:p>
        </w:tc>
        <w:tc>
          <w:tcPr>
            <w:tcW w:w="2737" w:type="dxa"/>
          </w:tcPr>
          <w:p w14:paraId="0C67DF9C" w14:textId="1E4E4EE4" w:rsidR="00E22EE0" w:rsidRDefault="0068324C" w:rsidP="00E22EE0">
            <w:pPr>
              <w:pStyle w:val="PhDNormal2"/>
              <w:spacing w:after="0"/>
            </w:pPr>
            <w:r>
              <w:t>Backend API, database</w:t>
            </w:r>
          </w:p>
        </w:tc>
      </w:tr>
      <w:tr w:rsidR="00E22EE0" w14:paraId="086D0A0E" w14:textId="77777777" w:rsidTr="00E22EE0">
        <w:tc>
          <w:tcPr>
            <w:tcW w:w="2547" w:type="dxa"/>
          </w:tcPr>
          <w:p w14:paraId="23B257CF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Estimated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0BDF7506" w14:textId="4B12FF86" w:rsidR="00E22EE0" w:rsidRDefault="009A7531" w:rsidP="00E22EE0">
            <w:pPr>
              <w:pStyle w:val="PhDNormal2"/>
              <w:spacing w:after="0"/>
            </w:pPr>
            <w:r>
              <w:t>18</w:t>
            </w:r>
          </w:p>
        </w:tc>
        <w:tc>
          <w:tcPr>
            <w:tcW w:w="2737" w:type="dxa"/>
          </w:tcPr>
          <w:p w14:paraId="16990BF9" w14:textId="33C791BD" w:rsidR="00E22EE0" w:rsidRDefault="009A7531" w:rsidP="00E22EE0">
            <w:pPr>
              <w:pStyle w:val="PhDNormal2"/>
              <w:spacing w:after="0"/>
            </w:pPr>
            <w:r>
              <w:t>1</w:t>
            </w:r>
            <w:r w:rsidR="0068324C">
              <w:t>7</w:t>
            </w:r>
          </w:p>
        </w:tc>
      </w:tr>
      <w:tr w:rsidR="00E22EE0" w14:paraId="1091C8E0" w14:textId="77777777" w:rsidTr="00E22EE0">
        <w:tc>
          <w:tcPr>
            <w:tcW w:w="2547" w:type="dxa"/>
          </w:tcPr>
          <w:p w14:paraId="5A277035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Recorded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36089924" w14:textId="173CC0E1" w:rsidR="00E22EE0" w:rsidRDefault="009A7531" w:rsidP="00E22EE0">
            <w:pPr>
              <w:pStyle w:val="PhDNormal2"/>
              <w:spacing w:after="0"/>
            </w:pPr>
            <w:r>
              <w:t>18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02E7C589" w14:textId="59A9EF90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741487F5" w14:textId="77777777" w:rsidTr="00425064">
        <w:tc>
          <w:tcPr>
            <w:tcW w:w="2547" w:type="dxa"/>
          </w:tcPr>
          <w:p w14:paraId="43D40461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(R, Y, G)</w:t>
            </w:r>
          </w:p>
        </w:tc>
        <w:tc>
          <w:tcPr>
            <w:tcW w:w="2927" w:type="dxa"/>
            <w:shd w:val="clear" w:color="auto" w:fill="00B050"/>
          </w:tcPr>
          <w:p w14:paraId="37B8E743" w14:textId="5BE61091" w:rsidR="00E22EE0" w:rsidRPr="00425064" w:rsidRDefault="00425064" w:rsidP="00E22EE0">
            <w:pPr>
              <w:pStyle w:val="PhDNormal2"/>
              <w:spacing w:after="0"/>
              <w:rPr>
                <w:color w:val="00B050"/>
              </w:rPr>
            </w:pPr>
            <w:r>
              <w:t>Green</w:t>
            </w:r>
          </w:p>
        </w:tc>
        <w:tc>
          <w:tcPr>
            <w:tcW w:w="2737" w:type="dxa"/>
            <w:shd w:val="clear" w:color="auto" w:fill="00B050"/>
          </w:tcPr>
          <w:p w14:paraId="4B8CD001" w14:textId="6EC1B34C" w:rsidR="00E22EE0" w:rsidRDefault="00425064" w:rsidP="00E22EE0">
            <w:pPr>
              <w:pStyle w:val="PhDNormal2"/>
              <w:spacing w:after="0"/>
            </w:pPr>
            <w:r>
              <w:t>Green</w:t>
            </w:r>
          </w:p>
        </w:tc>
      </w:tr>
    </w:tbl>
    <w:p w14:paraId="52B0BACA" w14:textId="77777777" w:rsidR="00E22EE0" w:rsidRDefault="00E22EE0" w:rsidP="00E22EE0">
      <w:pPr>
        <w:pStyle w:val="PhDNormal2"/>
      </w:pPr>
    </w:p>
    <w:p w14:paraId="60FAA9BA" w14:textId="77777777" w:rsidR="00E22EE0" w:rsidRDefault="00E22EE0" w:rsidP="00E22EE0">
      <w:pPr>
        <w:pStyle w:val="PhDNormal"/>
      </w:pPr>
      <w:r>
        <w:br w:type="page"/>
      </w:r>
    </w:p>
    <w:p w14:paraId="0B4E3651" w14:textId="77777777" w:rsidR="00DE5818" w:rsidRDefault="00E22EE0" w:rsidP="00DE5818">
      <w:pPr>
        <w:pStyle w:val="Heading1"/>
      </w:pPr>
      <w:bookmarkStart w:id="2" w:name="_Toc521413586"/>
      <w:r>
        <w:lastRenderedPageBreak/>
        <w:t>Roles &amp; Responsibilities</w:t>
      </w:r>
      <w:bookmarkEnd w:id="2"/>
    </w:p>
    <w:p w14:paraId="55ABA2DF" w14:textId="28AE4B00" w:rsidR="00A9044C" w:rsidRDefault="00A9044C" w:rsidP="0093464A">
      <w:pPr>
        <w:pStyle w:val="ReportNormal"/>
        <w:ind w:firstLine="0"/>
        <w:rPr>
          <w:lang w:eastAsia="zh-CN"/>
        </w:rPr>
      </w:pPr>
      <w:proofErr w:type="spellStart"/>
      <w:r w:rsidRPr="00A9044C">
        <w:rPr>
          <w:b/>
        </w:rPr>
        <w:t>Y</w:t>
      </w:r>
      <w:r w:rsidRPr="00A9044C">
        <w:rPr>
          <w:rFonts w:hint="eastAsia"/>
          <w:b/>
          <w:lang w:eastAsia="zh-CN"/>
        </w:rPr>
        <w:t>angkai</w:t>
      </w:r>
      <w:proofErr w:type="spellEnd"/>
      <w:r w:rsidRPr="00A9044C">
        <w:rPr>
          <w:b/>
          <w:lang w:eastAsia="zh-CN"/>
        </w:rPr>
        <w:t xml:space="preserve"> Hon</w:t>
      </w:r>
      <w:r w:rsidR="0068324C">
        <w:rPr>
          <w:rFonts w:hint="eastAsia"/>
          <w:b/>
          <w:lang w:eastAsia="zh-CN"/>
        </w:rPr>
        <w:t>g</w:t>
      </w:r>
      <w:r w:rsidR="0068324C">
        <w:rPr>
          <w:b/>
          <w:lang w:eastAsia="zh-CN"/>
        </w:rPr>
        <w:t xml:space="preserve"> (me)</w:t>
      </w:r>
      <w:r w:rsidR="0068324C">
        <w:rPr>
          <w:lang w:eastAsia="zh-CN"/>
        </w:rPr>
        <w:t xml:space="preserve"> - </w:t>
      </w:r>
      <w:r>
        <w:rPr>
          <w:lang w:eastAsia="zh-CN"/>
        </w:rPr>
        <w:t>Web Developer</w:t>
      </w:r>
      <w:r w:rsidR="0068324C">
        <w:rPr>
          <w:lang w:eastAsia="zh-CN"/>
        </w:rPr>
        <w:t xml:space="preserve"> (Front-end)</w:t>
      </w:r>
    </w:p>
    <w:p w14:paraId="5400D980" w14:textId="547D1A21" w:rsidR="0068324C" w:rsidRDefault="0068324C" w:rsidP="0093464A">
      <w:pPr>
        <w:pStyle w:val="Report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 xml:space="preserve">Write </w:t>
      </w:r>
      <w:r>
        <w:rPr>
          <w:lang w:eastAsia="zh-CN"/>
        </w:rPr>
        <w:t>project problems section of proposal.</w:t>
      </w:r>
    </w:p>
    <w:p w14:paraId="2F12AC05" w14:textId="040CD079" w:rsidR="0068324C" w:rsidRDefault="0068324C" w:rsidP="0093464A">
      <w:pPr>
        <w:pStyle w:val="Report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Up</w:t>
      </w:r>
      <w:r>
        <w:rPr>
          <w:lang w:eastAsia="zh-CN"/>
        </w:rPr>
        <w:t>date user stories to help designing our product.</w:t>
      </w:r>
    </w:p>
    <w:p w14:paraId="28726145" w14:textId="179F92C8" w:rsidR="0068324C" w:rsidRDefault="0068324C" w:rsidP="0093464A">
      <w:pPr>
        <w:pStyle w:val="Report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Learn</w:t>
      </w:r>
      <w:r>
        <w:rPr>
          <w:lang w:eastAsia="zh-CN"/>
        </w:rPr>
        <w:t xml:space="preserve"> Front-end framework – React, to build a high quality product.</w:t>
      </w:r>
    </w:p>
    <w:p w14:paraId="0E952688" w14:textId="56FA59B2" w:rsidR="0068324C" w:rsidRDefault="0068324C" w:rsidP="0093464A">
      <w:pPr>
        <w:pStyle w:val="Report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Learn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lang w:eastAsia="zh-CN"/>
        </w:rPr>
        <w:t xml:space="preserve"> to interact with our back-end API.</w:t>
      </w:r>
    </w:p>
    <w:p w14:paraId="6250870B" w14:textId="083CE6A0" w:rsidR="0068324C" w:rsidRDefault="0068324C" w:rsidP="0093464A">
      <w:pPr>
        <w:pStyle w:val="Report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Learn</w:t>
      </w:r>
      <w:r>
        <w:rPr>
          <w:lang w:eastAsia="zh-CN"/>
        </w:rPr>
        <w:t xml:space="preserve"> D3.</w:t>
      </w:r>
      <w:r>
        <w:rPr>
          <w:rFonts w:hint="eastAsia"/>
          <w:lang w:eastAsia="zh-CN"/>
        </w:rPr>
        <w:t>js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visualise constant data at first, then visualise real order book data.</w:t>
      </w:r>
    </w:p>
    <w:p w14:paraId="15891F80" w14:textId="721C7435" w:rsidR="0068324C" w:rsidRDefault="0068324C" w:rsidP="0093464A">
      <w:pPr>
        <w:pStyle w:val="ReportNormal"/>
        <w:ind w:firstLine="0"/>
        <w:rPr>
          <w:lang w:eastAsia="zh-CN"/>
        </w:rPr>
      </w:pPr>
      <w:r w:rsidRPr="0068324C">
        <w:rPr>
          <w:b/>
          <w:lang w:eastAsia="zh-CN"/>
        </w:rPr>
        <w:t>K</w:t>
      </w:r>
      <w:r w:rsidRPr="0068324C">
        <w:rPr>
          <w:rFonts w:hint="eastAsia"/>
          <w:b/>
          <w:lang w:eastAsia="zh-CN"/>
        </w:rPr>
        <w:t>a</w:t>
      </w:r>
      <w:r w:rsidRPr="0068324C">
        <w:rPr>
          <w:b/>
          <w:lang w:eastAsia="zh-CN"/>
        </w:rPr>
        <w:t xml:space="preserve">rim </w:t>
      </w:r>
      <w:proofErr w:type="spellStart"/>
      <w:r w:rsidRPr="0068324C">
        <w:rPr>
          <w:b/>
          <w:lang w:eastAsia="zh-CN"/>
        </w:rPr>
        <w:t>Santallo</w:t>
      </w:r>
      <w:proofErr w:type="spellEnd"/>
      <w:r>
        <w:rPr>
          <w:lang w:eastAsia="zh-CN"/>
        </w:rPr>
        <w:t xml:space="preserve"> – Team lead, project manager</w:t>
      </w:r>
    </w:p>
    <w:p w14:paraId="51D2399B" w14:textId="7C1F11EF" w:rsidR="0068324C" w:rsidRDefault="0068324C" w:rsidP="0093464A">
      <w:pPr>
        <w:pStyle w:val="ReportNormal"/>
        <w:ind w:firstLine="0"/>
        <w:rPr>
          <w:lang w:eastAsia="zh-CN"/>
        </w:rPr>
      </w:pPr>
      <w:r w:rsidRPr="0068324C">
        <w:rPr>
          <w:b/>
          <w:lang w:eastAsia="zh-CN"/>
        </w:rPr>
        <w:t xml:space="preserve">Sreejith </w:t>
      </w:r>
      <w:proofErr w:type="spellStart"/>
      <w:r w:rsidRPr="0068324C">
        <w:rPr>
          <w:b/>
          <w:lang w:eastAsia="zh-CN"/>
        </w:rPr>
        <w:t>Warrier</w:t>
      </w:r>
      <w:proofErr w:type="spellEnd"/>
      <w:r>
        <w:rPr>
          <w:lang w:eastAsia="zh-CN"/>
        </w:rPr>
        <w:t xml:space="preserve"> – Web Developer (Back-end)</w:t>
      </w:r>
    </w:p>
    <w:p w14:paraId="4EFFEF1D" w14:textId="316F0FF1" w:rsidR="0068324C" w:rsidRDefault="0068324C" w:rsidP="0093464A">
      <w:pPr>
        <w:pStyle w:val="ReportNormal"/>
        <w:ind w:firstLine="0"/>
        <w:rPr>
          <w:lang w:eastAsia="zh-CN"/>
        </w:rPr>
      </w:pPr>
      <w:proofErr w:type="spellStart"/>
      <w:r w:rsidRPr="0068324C">
        <w:rPr>
          <w:b/>
          <w:lang w:eastAsia="zh-CN"/>
        </w:rPr>
        <w:t>Jiaqing</w:t>
      </w:r>
      <w:proofErr w:type="spellEnd"/>
      <w:r w:rsidRPr="0068324C">
        <w:rPr>
          <w:b/>
          <w:lang w:eastAsia="zh-CN"/>
        </w:rPr>
        <w:t xml:space="preserve"> Li</w:t>
      </w:r>
      <w:r>
        <w:rPr>
          <w:lang w:eastAsia="zh-CN"/>
        </w:rPr>
        <w:t xml:space="preserve"> – Data specialist, Quality Assurance</w:t>
      </w:r>
    </w:p>
    <w:p w14:paraId="35412E8C" w14:textId="1EF93012" w:rsidR="0068324C" w:rsidRPr="0068324C" w:rsidRDefault="00E22EE0" w:rsidP="0068324C">
      <w:pPr>
        <w:pStyle w:val="Heading1"/>
      </w:pPr>
      <w:bookmarkStart w:id="3" w:name="_Toc521413587"/>
      <w:r>
        <w:t>Individual Achievements</w:t>
      </w:r>
      <w:bookmarkEnd w:id="3"/>
    </w:p>
    <w:p w14:paraId="50983209" w14:textId="7DC6B499" w:rsidR="0068324C" w:rsidRDefault="0068324C" w:rsidP="0068324C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lang w:eastAsia="zh-CN"/>
        </w:rPr>
        <w:t>C</w:t>
      </w:r>
      <w:r>
        <w:rPr>
          <w:rFonts w:hint="eastAsia"/>
          <w:lang w:eastAsia="zh-CN"/>
        </w:rPr>
        <w:t>on</w:t>
      </w:r>
      <w:r>
        <w:rPr>
          <w:lang w:eastAsia="zh-CN"/>
        </w:rPr>
        <w:t>tinued drafting my section of the proposal</w:t>
      </w:r>
    </w:p>
    <w:p w14:paraId="4B0B4B31" w14:textId="77777777" w:rsidR="0068324C" w:rsidRDefault="0068324C" w:rsidP="0068324C">
      <w:pPr>
        <w:pStyle w:val="PhDNormal"/>
        <w:ind w:firstLine="0"/>
        <w:rPr>
          <w:lang w:eastAsia="zh-CN"/>
        </w:rPr>
      </w:pPr>
    </w:p>
    <w:p w14:paraId="6A4D2988" w14:textId="22850CCD" w:rsidR="0068324C" w:rsidRDefault="0068324C" w:rsidP="00D73470">
      <w:pPr>
        <w:pStyle w:val="PhDNormal"/>
        <w:ind w:firstLine="0"/>
      </w:pPr>
      <w:r w:rsidRPr="0068324C">
        <w:drawing>
          <wp:inline distT="0" distB="0" distL="0" distR="0" wp14:anchorId="3652C3AC" wp14:editId="2972AC97">
            <wp:extent cx="5220335" cy="4135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BF1C" w14:textId="6B082D56" w:rsidR="0068324C" w:rsidRDefault="00275683" w:rsidP="00D73470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·</w:t>
      </w:r>
      <w:r>
        <w:rPr>
          <w:rFonts w:hint="eastAsia"/>
          <w:lang w:eastAsia="zh-CN"/>
        </w:rPr>
        <w:t xml:space="preserve">Learned a </w:t>
      </w:r>
      <w:r w:rsidR="0068324C">
        <w:rPr>
          <w:lang w:eastAsia="zh-CN"/>
        </w:rPr>
        <w:t xml:space="preserve">two and half hours long React tutorial on </w:t>
      </w:r>
      <w:proofErr w:type="spellStart"/>
      <w:r w:rsidR="0068324C">
        <w:rPr>
          <w:lang w:eastAsia="zh-CN"/>
        </w:rPr>
        <w:t>Youtube</w:t>
      </w:r>
      <w:proofErr w:type="spellEnd"/>
      <w:r w:rsidR="00C426E0">
        <w:rPr>
          <w:lang w:eastAsia="zh-CN"/>
        </w:rPr>
        <w:t xml:space="preserve">. </w:t>
      </w:r>
    </w:p>
    <w:p w14:paraId="1EEF6F89" w14:textId="39E8EC86" w:rsidR="0068324C" w:rsidRDefault="0068324C" w:rsidP="00D73470">
      <w:pPr>
        <w:pStyle w:val="PhDNormal"/>
        <w:ind w:firstLine="0"/>
        <w:rPr>
          <w:lang w:eastAsia="zh-CN"/>
        </w:rPr>
      </w:pPr>
      <w:r w:rsidRPr="0068324C">
        <w:rPr>
          <w:lang w:eastAsia="zh-CN"/>
        </w:rPr>
        <w:drawing>
          <wp:inline distT="0" distB="0" distL="0" distR="0" wp14:anchorId="3D5C57B5" wp14:editId="1B5043C0">
            <wp:extent cx="5220335" cy="385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3939" w14:textId="2736A225" w:rsidR="00DD747E" w:rsidRDefault="0068324C" w:rsidP="00D73470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="00C426E0">
        <w:rPr>
          <w:lang w:eastAsia="zh-CN"/>
        </w:rPr>
        <w:t xml:space="preserve">Learned knowledge of </w:t>
      </w:r>
      <w:r w:rsidR="00275683">
        <w:rPr>
          <w:lang w:eastAsia="zh-CN"/>
        </w:rPr>
        <w:t xml:space="preserve">Visual </w:t>
      </w:r>
      <w:r w:rsidR="00C426E0">
        <w:rPr>
          <w:lang w:eastAsia="zh-CN"/>
        </w:rPr>
        <w:t>Studio Cod</w:t>
      </w:r>
      <w:r>
        <w:rPr>
          <w:lang w:eastAsia="zh-CN"/>
        </w:rPr>
        <w:t xml:space="preserve">e editor, </w:t>
      </w:r>
      <w:r w:rsidR="00C426E0">
        <w:rPr>
          <w:lang w:eastAsia="zh-CN"/>
        </w:rPr>
        <w:t>.</w:t>
      </w:r>
      <w:proofErr w:type="spellStart"/>
      <w:r w:rsidR="00C426E0">
        <w:rPr>
          <w:lang w:eastAsia="zh-CN"/>
        </w:rPr>
        <w:t>jsx</w:t>
      </w:r>
      <w:proofErr w:type="spellEnd"/>
      <w:r>
        <w:rPr>
          <w:lang w:eastAsia="zh-CN"/>
        </w:rPr>
        <w:t xml:space="preserve">(e.g. use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instead of class)</w:t>
      </w:r>
      <w:r w:rsidR="00C426E0">
        <w:rPr>
          <w:lang w:eastAsia="zh-CN"/>
        </w:rPr>
        <w:t>, React Developer Tools</w:t>
      </w:r>
      <w:r>
        <w:rPr>
          <w:lang w:eastAsia="zh-CN"/>
        </w:rPr>
        <w:t xml:space="preserve"> in chrome</w:t>
      </w:r>
      <w:r w:rsidR="00C426E0">
        <w:rPr>
          <w:lang w:eastAsia="zh-CN"/>
        </w:rPr>
        <w:t>, Controlled component</w:t>
      </w:r>
      <w:r>
        <w:rPr>
          <w:lang w:eastAsia="zh-CN"/>
        </w:rPr>
        <w:t xml:space="preserve"> concept</w:t>
      </w:r>
      <w:r w:rsidR="00C426E0">
        <w:rPr>
          <w:rFonts w:hint="eastAsia"/>
          <w:lang w:eastAsia="zh-CN"/>
        </w:rPr>
        <w:t>, React lifecycle hooks</w:t>
      </w:r>
      <w:r w:rsidR="00C426E0">
        <w:rPr>
          <w:lang w:eastAsia="zh-CN"/>
        </w:rPr>
        <w:t xml:space="preserve">, props, stateless functional component, class component. Developed my skills on React. </w:t>
      </w:r>
      <w:r>
        <w:rPr>
          <w:lang w:eastAsia="zh-CN"/>
        </w:rPr>
        <w:t>Build a front-end skeleton of our product.</w:t>
      </w:r>
    </w:p>
    <w:p w14:paraId="500910EF" w14:textId="0FB20055" w:rsidR="00275683" w:rsidRPr="00055D63" w:rsidRDefault="0068324C" w:rsidP="00D73470">
      <w:pPr>
        <w:pStyle w:val="PhDNormal"/>
        <w:ind w:firstLine="0"/>
      </w:pPr>
      <w:r w:rsidRPr="0068324C">
        <w:drawing>
          <wp:inline distT="0" distB="0" distL="0" distR="0" wp14:anchorId="3AC376B9" wp14:editId="3064E82C">
            <wp:extent cx="5220335" cy="2954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C021" w14:textId="77777777" w:rsidR="00DE5818" w:rsidRDefault="00E22EE0" w:rsidP="00DE5818">
      <w:pPr>
        <w:pStyle w:val="Heading1"/>
      </w:pPr>
      <w:bookmarkStart w:id="4" w:name="_Toc521413588"/>
      <w:r>
        <w:lastRenderedPageBreak/>
        <w:t>Group Collaboration</w:t>
      </w:r>
      <w:bookmarkEnd w:id="4"/>
    </w:p>
    <w:p w14:paraId="640F2174" w14:textId="5CE734B2" w:rsidR="00485B8D" w:rsidRDefault="00DD747E" w:rsidP="00F91BF6">
      <w:pPr>
        <w:pStyle w:val="ReportNormal"/>
        <w:ind w:firstLine="0"/>
        <w:rPr>
          <w:lang w:eastAsia="zh-CN"/>
        </w:rPr>
      </w:pPr>
      <w:r>
        <w:rPr>
          <w:lang w:eastAsia="zh-CN"/>
        </w:rPr>
        <w:t xml:space="preserve"> </w:t>
      </w:r>
      <w:r w:rsidR="0068324C">
        <w:rPr>
          <w:rFonts w:hint="eastAsia"/>
          <w:lang w:eastAsia="zh-CN"/>
        </w:rPr>
        <w:t>·</w:t>
      </w:r>
      <w:r w:rsidR="0068324C">
        <w:rPr>
          <w:rFonts w:hint="eastAsia"/>
          <w:lang w:eastAsia="zh-CN"/>
        </w:rPr>
        <w:t>The</w:t>
      </w:r>
      <w:r w:rsidR="0068324C">
        <w:rPr>
          <w:lang w:eastAsia="zh-CN"/>
        </w:rPr>
        <w:t xml:space="preserve">re was not much discussion on Slack this week because we were focus on researching of proposal. However, we made a good progress on Wednesday physical meeting. Here </w:t>
      </w:r>
      <w:proofErr w:type="gramStart"/>
      <w:r w:rsidR="0068324C">
        <w:rPr>
          <w:lang w:eastAsia="zh-CN"/>
        </w:rPr>
        <w:t>is</w:t>
      </w:r>
      <w:proofErr w:type="gramEnd"/>
      <w:r w:rsidR="0068324C">
        <w:rPr>
          <w:lang w:eastAsia="zh-CN"/>
        </w:rPr>
        <w:t xml:space="preserve"> our meeting minutes.</w:t>
      </w:r>
    </w:p>
    <w:p w14:paraId="21D06DB5" w14:textId="05429E0D" w:rsidR="0068324C" w:rsidRDefault="0068324C" w:rsidP="00F91BF6">
      <w:pPr>
        <w:pStyle w:val="ReportNormal"/>
        <w:ind w:firstLine="0"/>
        <w:rPr>
          <w:lang w:eastAsia="zh-CN"/>
        </w:rPr>
      </w:pPr>
      <w:r w:rsidRPr="0068324C">
        <w:rPr>
          <w:lang w:eastAsia="zh-CN"/>
        </w:rPr>
        <w:drawing>
          <wp:inline distT="0" distB="0" distL="0" distR="0" wp14:anchorId="2C35FB0F" wp14:editId="5A766194">
            <wp:extent cx="5220335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D79" w14:textId="77777777" w:rsidR="0068324C" w:rsidRDefault="0068324C" w:rsidP="00F91BF6">
      <w:pPr>
        <w:pStyle w:val="ReportNormal"/>
        <w:ind w:firstLine="0"/>
        <w:rPr>
          <w:lang w:eastAsia="zh-CN"/>
        </w:rPr>
      </w:pPr>
    </w:p>
    <w:p w14:paraId="7030C8BF" w14:textId="2725D171" w:rsidR="0068324C" w:rsidRDefault="0068324C" w:rsidP="00F91BF6">
      <w:pPr>
        <w:pStyle w:val="Report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Also</w:t>
      </w:r>
      <w:r>
        <w:rPr>
          <w:lang w:eastAsia="zh-CN"/>
        </w:rPr>
        <w:t>, we brainstormed some user stories to help designing our product.</w:t>
      </w:r>
    </w:p>
    <w:p w14:paraId="70E09D03" w14:textId="395508FD" w:rsidR="0068324C" w:rsidRDefault="0068324C" w:rsidP="00F91BF6">
      <w:pPr>
        <w:pStyle w:val="ReportNormal"/>
        <w:ind w:firstLine="0"/>
        <w:rPr>
          <w:lang w:eastAsia="zh-CN"/>
        </w:rPr>
      </w:pPr>
      <w:r w:rsidRPr="0068324C">
        <w:rPr>
          <w:lang w:eastAsia="zh-CN"/>
        </w:rPr>
        <w:drawing>
          <wp:inline distT="0" distB="0" distL="0" distR="0" wp14:anchorId="0E46A29C" wp14:editId="667A236E">
            <wp:extent cx="5220335" cy="2872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66E" w14:textId="71E36C85" w:rsidR="0068324C" w:rsidRDefault="0068324C" w:rsidP="00F91BF6">
      <w:pPr>
        <w:pStyle w:val="ReportNormal"/>
        <w:ind w:firstLine="0"/>
        <w:rPr>
          <w:lang w:eastAsia="zh-CN"/>
        </w:rPr>
      </w:pPr>
    </w:p>
    <w:p w14:paraId="66226C38" w14:textId="6E0BFAC9" w:rsidR="0068324C" w:rsidRDefault="0068324C" w:rsidP="00F91BF6">
      <w:pPr>
        <w:pStyle w:val="ReportNormal"/>
        <w:ind w:firstLine="0"/>
        <w:rPr>
          <w:lang w:eastAsia="zh-CN"/>
        </w:rPr>
      </w:pPr>
    </w:p>
    <w:p w14:paraId="5CA0E59B" w14:textId="6896DB00" w:rsidR="0068324C" w:rsidRDefault="0068324C" w:rsidP="00F91BF6">
      <w:pPr>
        <w:pStyle w:val="ReportNormal"/>
        <w:ind w:firstLine="0"/>
        <w:rPr>
          <w:lang w:eastAsia="zh-CN"/>
        </w:rPr>
      </w:pPr>
    </w:p>
    <w:p w14:paraId="3CC7117E" w14:textId="155591C3" w:rsidR="0068324C" w:rsidRDefault="0068324C" w:rsidP="00F91BF6">
      <w:pPr>
        <w:pStyle w:val="Report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 xml:space="preserve">And, </w:t>
      </w:r>
      <w:r>
        <w:rPr>
          <w:lang w:eastAsia="zh-CN"/>
        </w:rPr>
        <w:t xml:space="preserve">we </w:t>
      </w:r>
      <w:proofErr w:type="spellStart"/>
      <w:r>
        <w:rPr>
          <w:lang w:eastAsia="zh-CN"/>
        </w:rPr>
        <w:t>ultilized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teamgantt</w:t>
      </w:r>
      <w:proofErr w:type="spellEnd"/>
      <w:r>
        <w:rPr>
          <w:lang w:eastAsia="zh-CN"/>
        </w:rPr>
        <w:t xml:space="preserve"> software to cooperate on tasks. Everyone’s task progress is visible to other team members. </w:t>
      </w:r>
    </w:p>
    <w:p w14:paraId="70C52AD1" w14:textId="50843D30" w:rsidR="0068324C" w:rsidRDefault="0068324C" w:rsidP="00F91BF6">
      <w:pPr>
        <w:pStyle w:val="ReportNormal"/>
        <w:ind w:firstLine="0"/>
        <w:rPr>
          <w:lang w:eastAsia="zh-CN"/>
        </w:rPr>
      </w:pPr>
      <w:r w:rsidRPr="0068324C">
        <w:rPr>
          <w:lang w:eastAsia="zh-CN"/>
        </w:rPr>
        <w:lastRenderedPageBreak/>
        <w:drawing>
          <wp:inline distT="0" distB="0" distL="0" distR="0" wp14:anchorId="0888BF85" wp14:editId="4AFE89C7">
            <wp:extent cx="5220335" cy="2987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38FE" w14:textId="498ECE03" w:rsidR="0068324C" w:rsidRDefault="0068324C" w:rsidP="00F91BF6">
      <w:pPr>
        <w:pStyle w:val="ReportNormal"/>
        <w:ind w:firstLine="0"/>
        <w:rPr>
          <w:lang w:eastAsia="zh-CN"/>
        </w:rPr>
      </w:pPr>
    </w:p>
    <w:p w14:paraId="0682301F" w14:textId="604E1A56" w:rsidR="0068324C" w:rsidRPr="00642266" w:rsidRDefault="0068324C" w:rsidP="00F91BF6">
      <w:pPr>
        <w:pStyle w:val="Report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 xml:space="preserve">Last, </w:t>
      </w:r>
      <w:r>
        <w:rPr>
          <w:lang w:eastAsia="zh-CN"/>
        </w:rPr>
        <w:t>w</w:t>
      </w:r>
      <w:r>
        <w:rPr>
          <w:rFonts w:hint="eastAsia"/>
          <w:lang w:eastAsia="zh-CN"/>
        </w:rPr>
        <w:t>e planned a</w:t>
      </w:r>
      <w:r>
        <w:rPr>
          <w:lang w:eastAsia="zh-CN"/>
        </w:rPr>
        <w:t>n</w:t>
      </w:r>
      <w:r>
        <w:rPr>
          <w:rFonts w:hint="eastAsia"/>
          <w:lang w:eastAsia="zh-CN"/>
        </w:rPr>
        <w:t xml:space="preserve"> online meeting on this Sunday</w:t>
      </w:r>
      <w:r>
        <w:rPr>
          <w:lang w:eastAsia="zh-CN"/>
        </w:rPr>
        <w:t xml:space="preserve"> at 9pm to check our progres</w:t>
      </w:r>
      <w:bookmarkStart w:id="5" w:name="_GoBack"/>
      <w:bookmarkEnd w:id="5"/>
      <w:r>
        <w:rPr>
          <w:lang w:eastAsia="zh-CN"/>
        </w:rPr>
        <w:t>s.</w:t>
      </w:r>
    </w:p>
    <w:sectPr w:rsidR="0068324C" w:rsidRPr="00642266" w:rsidSect="00A4092B">
      <w:footerReference w:type="even" r:id="rId19"/>
      <w:footerReference w:type="default" r:id="rId20"/>
      <w:footerReference w:type="first" r:id="rId21"/>
      <w:type w:val="oddPage"/>
      <w:pgSz w:w="11907" w:h="16840" w:code="9"/>
      <w:pgMar w:top="1418" w:right="1418" w:bottom="1418" w:left="226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FD8E3" w14:textId="77777777" w:rsidR="006C7E94" w:rsidRDefault="006C7E94">
      <w:r>
        <w:separator/>
      </w:r>
    </w:p>
    <w:p w14:paraId="3F507447" w14:textId="77777777" w:rsidR="006C7E94" w:rsidRDefault="006C7E94"/>
  </w:endnote>
  <w:endnote w:type="continuationSeparator" w:id="0">
    <w:p w14:paraId="13DA3A41" w14:textId="77777777" w:rsidR="006C7E94" w:rsidRDefault="006C7E94">
      <w:r>
        <w:continuationSeparator/>
      </w:r>
    </w:p>
    <w:p w14:paraId="35F9961F" w14:textId="77777777" w:rsidR="006C7E94" w:rsidRDefault="006C7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F99E" w14:textId="77777777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D22BE7">
      <w:rPr>
        <w:noProof/>
      </w:rPr>
      <w:t>ii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D22BE7">
      <w:rPr>
        <w:noProof/>
      </w:rPr>
      <w:t>[Project Title]</w:t>
    </w:r>
    <w:r w:rsidR="008431E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21B3D" w14:textId="0F223B28" w:rsidR="00444303" w:rsidRPr="008A15CE" w:rsidRDefault="008431EA" w:rsidP="008A15CE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68324C">
      <w:rPr>
        <w:noProof/>
      </w:rPr>
      <w:t>[An Online Web-Streaming Service for Bitcoin-Exchanges]</w:t>
    </w:r>
    <w:r>
      <w:rPr>
        <w:noProof/>
      </w:rPr>
      <w:fldChar w:fldCharType="end"/>
    </w:r>
    <w:r w:rsidR="00444303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FF467C">
      <w:rPr>
        <w:noProof/>
      </w:rPr>
      <w:t>i</w:t>
    </w:r>
    <w:r w:rsidR="004443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ED51" w14:textId="2204388B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154938">
      <w:rPr>
        <w:noProof/>
      </w:rPr>
      <w:t>4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68324C">
      <w:rPr>
        <w:noProof/>
      </w:rPr>
      <w:t>[An Online Web-Streaming Service for Bitcoin-Exchanges]</w:t>
    </w:r>
    <w:r w:rsidR="008431E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99DEB" w14:textId="1FF0367B" w:rsidR="00444303" w:rsidRPr="0015472F" w:rsidRDefault="00444303" w:rsidP="0015472F">
    <w:pPr>
      <w:pStyle w:val="PhDFooter"/>
    </w:pPr>
    <w:r>
      <w:fldChar w:fldCharType="begin"/>
    </w:r>
    <w:r>
      <w:instrText xml:space="preserve"> STYLEREF  "PhD Appendices &amp; Bibliography"  \* MERGEFORMAT </w:instrText>
    </w:r>
    <w:r>
      <w:fldChar w:fldCharType="separate"/>
    </w:r>
    <w:r w:rsidR="0068324C">
      <w:rPr>
        <w:b/>
        <w:bCs/>
        <w:noProof/>
        <w:lang w:val="en-US"/>
      </w:rPr>
      <w:t>Error! No text of specified style in document.</w:t>
    </w:r>
    <w:r>
      <w:fldChar w:fldCharType="end"/>
    </w: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 w:rsidR="00154938">
      <w:rPr>
        <w:noProof/>
      </w:rPr>
      <w:t>5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B9EA7" w14:textId="35FC2B1D" w:rsidR="00444303" w:rsidRPr="0015472F" w:rsidRDefault="00444303" w:rsidP="0015472F">
    <w:pPr>
      <w:pStyle w:val="PhD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8B4A7" w14:textId="77777777" w:rsidR="006C7E94" w:rsidRDefault="006C7E94">
      <w:r>
        <w:separator/>
      </w:r>
    </w:p>
    <w:p w14:paraId="31D751B2" w14:textId="77777777" w:rsidR="006C7E94" w:rsidRDefault="006C7E94"/>
  </w:footnote>
  <w:footnote w:type="continuationSeparator" w:id="0">
    <w:p w14:paraId="5CD41DB3" w14:textId="77777777" w:rsidR="006C7E94" w:rsidRDefault="006C7E94">
      <w:r>
        <w:continuationSeparator/>
      </w:r>
    </w:p>
    <w:p w14:paraId="508445D3" w14:textId="77777777" w:rsidR="006C7E94" w:rsidRDefault="006C7E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B9968" w14:textId="77777777" w:rsidR="00444303" w:rsidRPr="001606C4" w:rsidRDefault="00444303" w:rsidP="001606C4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862F3" w14:textId="77777777" w:rsidR="00444303" w:rsidRPr="001606C4" w:rsidRDefault="00444303" w:rsidP="001606C4">
    <w:pPr>
      <w:pStyle w:val="PhD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59"/>
    <w:multiLevelType w:val="multilevel"/>
    <w:tmpl w:val="27BEE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AF4AD0"/>
    <w:multiLevelType w:val="multilevel"/>
    <w:tmpl w:val="EE2CC630"/>
    <w:lvl w:ilvl="0">
      <w:start w:val="1"/>
      <w:numFmt w:val="decimal"/>
      <w:pStyle w:val="Heading1"/>
      <w:lvlText w:val="%1.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32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D014313"/>
    <w:multiLevelType w:val="hybridMultilevel"/>
    <w:tmpl w:val="B1DCDCAC"/>
    <w:lvl w:ilvl="0" w:tplc="5E740AA4">
      <w:start w:val="1"/>
      <w:numFmt w:val="decimal"/>
      <w:pStyle w:val="GroupMembers"/>
      <w:lvlText w:val="%1."/>
      <w:lvlJc w:val="left"/>
      <w:pPr>
        <w:ind w:left="25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25" w:hanging="360"/>
      </w:pPr>
    </w:lvl>
    <w:lvl w:ilvl="2" w:tplc="0C09001B" w:tentative="1">
      <w:start w:val="1"/>
      <w:numFmt w:val="lowerRoman"/>
      <w:lvlText w:val="%3."/>
      <w:lvlJc w:val="right"/>
      <w:pPr>
        <w:ind w:left="3945" w:hanging="180"/>
      </w:pPr>
    </w:lvl>
    <w:lvl w:ilvl="3" w:tplc="0C09000F" w:tentative="1">
      <w:start w:val="1"/>
      <w:numFmt w:val="decimal"/>
      <w:lvlText w:val="%4."/>
      <w:lvlJc w:val="left"/>
      <w:pPr>
        <w:ind w:left="4665" w:hanging="360"/>
      </w:pPr>
    </w:lvl>
    <w:lvl w:ilvl="4" w:tplc="0C090019" w:tentative="1">
      <w:start w:val="1"/>
      <w:numFmt w:val="lowerLetter"/>
      <w:lvlText w:val="%5."/>
      <w:lvlJc w:val="left"/>
      <w:pPr>
        <w:ind w:left="5385" w:hanging="360"/>
      </w:pPr>
    </w:lvl>
    <w:lvl w:ilvl="5" w:tplc="0C09001B" w:tentative="1">
      <w:start w:val="1"/>
      <w:numFmt w:val="lowerRoman"/>
      <w:lvlText w:val="%6."/>
      <w:lvlJc w:val="right"/>
      <w:pPr>
        <w:ind w:left="6105" w:hanging="180"/>
      </w:pPr>
    </w:lvl>
    <w:lvl w:ilvl="6" w:tplc="0C09000F" w:tentative="1">
      <w:start w:val="1"/>
      <w:numFmt w:val="decimal"/>
      <w:lvlText w:val="%7."/>
      <w:lvlJc w:val="left"/>
      <w:pPr>
        <w:ind w:left="6825" w:hanging="360"/>
      </w:pPr>
    </w:lvl>
    <w:lvl w:ilvl="7" w:tplc="0C090019" w:tentative="1">
      <w:start w:val="1"/>
      <w:numFmt w:val="lowerLetter"/>
      <w:lvlText w:val="%8."/>
      <w:lvlJc w:val="left"/>
      <w:pPr>
        <w:ind w:left="7545" w:hanging="360"/>
      </w:pPr>
    </w:lvl>
    <w:lvl w:ilvl="8" w:tplc="0C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8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728CD"/>
    <w:multiLevelType w:val="multilevel"/>
    <w:tmpl w:val="0E7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4C5662"/>
    <w:multiLevelType w:val="hybridMultilevel"/>
    <w:tmpl w:val="5F98AC6E"/>
    <w:lvl w:ilvl="0" w:tplc="88F816BA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1" w15:restartNumberingAfterBreak="0">
    <w:nsid w:val="718C5447"/>
    <w:multiLevelType w:val="hybridMultilevel"/>
    <w:tmpl w:val="D88E553A"/>
    <w:lvl w:ilvl="0" w:tplc="EBCC93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2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1"/>
  </w:num>
  <w:num w:numId="23">
    <w:abstractNumId w:val="9"/>
  </w:num>
  <w:num w:numId="24">
    <w:abstractNumId w:val="11"/>
    <w:lvlOverride w:ilvl="0">
      <w:startOverride w:val="1"/>
    </w:lvlOverride>
  </w:num>
  <w:num w:numId="25">
    <w:abstractNumId w:val="1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mirrorMargins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MDKysDQxNTUxMDNQ0lEKTi0uzszPAykwqgUAtT8JBSwAAAA="/>
  </w:docVars>
  <w:rsids>
    <w:rsidRoot w:val="00DA2DDA"/>
    <w:rsid w:val="000037A5"/>
    <w:rsid w:val="00004977"/>
    <w:rsid w:val="000049E1"/>
    <w:rsid w:val="0000554B"/>
    <w:rsid w:val="0000592F"/>
    <w:rsid w:val="00007888"/>
    <w:rsid w:val="0001187E"/>
    <w:rsid w:val="0001262D"/>
    <w:rsid w:val="00015049"/>
    <w:rsid w:val="0001528F"/>
    <w:rsid w:val="00024535"/>
    <w:rsid w:val="0003129C"/>
    <w:rsid w:val="000329B8"/>
    <w:rsid w:val="00034310"/>
    <w:rsid w:val="00044960"/>
    <w:rsid w:val="00051524"/>
    <w:rsid w:val="00055D63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A0B3F"/>
    <w:rsid w:val="000A2045"/>
    <w:rsid w:val="000A6FCD"/>
    <w:rsid w:val="000B03A2"/>
    <w:rsid w:val="000B419E"/>
    <w:rsid w:val="000C36F9"/>
    <w:rsid w:val="000E3212"/>
    <w:rsid w:val="001025AC"/>
    <w:rsid w:val="00102F05"/>
    <w:rsid w:val="00103DA2"/>
    <w:rsid w:val="00111CDC"/>
    <w:rsid w:val="00113F6A"/>
    <w:rsid w:val="001203BE"/>
    <w:rsid w:val="00121387"/>
    <w:rsid w:val="00137BF5"/>
    <w:rsid w:val="001401BF"/>
    <w:rsid w:val="00146210"/>
    <w:rsid w:val="00147E97"/>
    <w:rsid w:val="00150268"/>
    <w:rsid w:val="0015472F"/>
    <w:rsid w:val="00154938"/>
    <w:rsid w:val="00154AA5"/>
    <w:rsid w:val="001579BA"/>
    <w:rsid w:val="001606C4"/>
    <w:rsid w:val="0016519E"/>
    <w:rsid w:val="00172D57"/>
    <w:rsid w:val="00175EC2"/>
    <w:rsid w:val="00176E04"/>
    <w:rsid w:val="001869DC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0F63"/>
    <w:rsid w:val="001D1804"/>
    <w:rsid w:val="001E1D4B"/>
    <w:rsid w:val="001E2E9C"/>
    <w:rsid w:val="001E3740"/>
    <w:rsid w:val="001E38E2"/>
    <w:rsid w:val="001F012C"/>
    <w:rsid w:val="001F1FD5"/>
    <w:rsid w:val="001F2EE5"/>
    <w:rsid w:val="001F40CB"/>
    <w:rsid w:val="001F7067"/>
    <w:rsid w:val="00201A2D"/>
    <w:rsid w:val="00202615"/>
    <w:rsid w:val="00217629"/>
    <w:rsid w:val="00222D6B"/>
    <w:rsid w:val="0022625B"/>
    <w:rsid w:val="002351BB"/>
    <w:rsid w:val="00241AB3"/>
    <w:rsid w:val="00241F23"/>
    <w:rsid w:val="0024293D"/>
    <w:rsid w:val="002470AA"/>
    <w:rsid w:val="00252A6E"/>
    <w:rsid w:val="00262063"/>
    <w:rsid w:val="0026529D"/>
    <w:rsid w:val="00267E2D"/>
    <w:rsid w:val="00270DC1"/>
    <w:rsid w:val="00275488"/>
    <w:rsid w:val="00275683"/>
    <w:rsid w:val="00276BC1"/>
    <w:rsid w:val="002837F9"/>
    <w:rsid w:val="00291130"/>
    <w:rsid w:val="00291D11"/>
    <w:rsid w:val="00292B23"/>
    <w:rsid w:val="00292B5C"/>
    <w:rsid w:val="00294C92"/>
    <w:rsid w:val="0029699A"/>
    <w:rsid w:val="002973DA"/>
    <w:rsid w:val="002A0B67"/>
    <w:rsid w:val="002A12FA"/>
    <w:rsid w:val="002A25E5"/>
    <w:rsid w:val="002B114E"/>
    <w:rsid w:val="002B25C3"/>
    <w:rsid w:val="002C1ABE"/>
    <w:rsid w:val="002C1CBA"/>
    <w:rsid w:val="002C35BD"/>
    <w:rsid w:val="002C5B7B"/>
    <w:rsid w:val="002C5E5A"/>
    <w:rsid w:val="002D2159"/>
    <w:rsid w:val="002D5AF3"/>
    <w:rsid w:val="002E1E09"/>
    <w:rsid w:val="002E71A0"/>
    <w:rsid w:val="002E77DF"/>
    <w:rsid w:val="002F0A00"/>
    <w:rsid w:val="002F2D2F"/>
    <w:rsid w:val="00301F88"/>
    <w:rsid w:val="0030271D"/>
    <w:rsid w:val="003133A4"/>
    <w:rsid w:val="00320C4E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32FF"/>
    <w:rsid w:val="0036750F"/>
    <w:rsid w:val="003716E1"/>
    <w:rsid w:val="003752F3"/>
    <w:rsid w:val="00377C60"/>
    <w:rsid w:val="00380625"/>
    <w:rsid w:val="0038182E"/>
    <w:rsid w:val="0038312F"/>
    <w:rsid w:val="00387D55"/>
    <w:rsid w:val="00394F9A"/>
    <w:rsid w:val="00396D08"/>
    <w:rsid w:val="003B32F5"/>
    <w:rsid w:val="003B380E"/>
    <w:rsid w:val="003B3CEF"/>
    <w:rsid w:val="003C70D2"/>
    <w:rsid w:val="003D4D20"/>
    <w:rsid w:val="003D6413"/>
    <w:rsid w:val="003E0C5B"/>
    <w:rsid w:val="003E5225"/>
    <w:rsid w:val="003F639E"/>
    <w:rsid w:val="00402C79"/>
    <w:rsid w:val="0040416B"/>
    <w:rsid w:val="004069E5"/>
    <w:rsid w:val="00417323"/>
    <w:rsid w:val="00423462"/>
    <w:rsid w:val="00425064"/>
    <w:rsid w:val="00426998"/>
    <w:rsid w:val="004316B3"/>
    <w:rsid w:val="00431AC9"/>
    <w:rsid w:val="00432361"/>
    <w:rsid w:val="00434EAD"/>
    <w:rsid w:val="00437D76"/>
    <w:rsid w:val="00443E55"/>
    <w:rsid w:val="00444303"/>
    <w:rsid w:val="00462F80"/>
    <w:rsid w:val="004655D8"/>
    <w:rsid w:val="00485851"/>
    <w:rsid w:val="00485B8D"/>
    <w:rsid w:val="00486578"/>
    <w:rsid w:val="00495D30"/>
    <w:rsid w:val="00495F1D"/>
    <w:rsid w:val="004A3EE8"/>
    <w:rsid w:val="004D0C66"/>
    <w:rsid w:val="004E6B69"/>
    <w:rsid w:val="004F34AA"/>
    <w:rsid w:val="00500708"/>
    <w:rsid w:val="00503CCB"/>
    <w:rsid w:val="00503D07"/>
    <w:rsid w:val="005127C9"/>
    <w:rsid w:val="00513BD4"/>
    <w:rsid w:val="00525C27"/>
    <w:rsid w:val="005266FB"/>
    <w:rsid w:val="005356DD"/>
    <w:rsid w:val="00535E2D"/>
    <w:rsid w:val="005425FB"/>
    <w:rsid w:val="00542744"/>
    <w:rsid w:val="00542FF7"/>
    <w:rsid w:val="00543996"/>
    <w:rsid w:val="00543BBB"/>
    <w:rsid w:val="005473B7"/>
    <w:rsid w:val="00554F60"/>
    <w:rsid w:val="00555068"/>
    <w:rsid w:val="00560EAD"/>
    <w:rsid w:val="00562402"/>
    <w:rsid w:val="00570D40"/>
    <w:rsid w:val="00572556"/>
    <w:rsid w:val="00584D66"/>
    <w:rsid w:val="005863CC"/>
    <w:rsid w:val="00596692"/>
    <w:rsid w:val="005A1841"/>
    <w:rsid w:val="005A3CA7"/>
    <w:rsid w:val="005A4061"/>
    <w:rsid w:val="005A407F"/>
    <w:rsid w:val="005A4C50"/>
    <w:rsid w:val="005A69EC"/>
    <w:rsid w:val="005B033C"/>
    <w:rsid w:val="005C6341"/>
    <w:rsid w:val="005E091F"/>
    <w:rsid w:val="005E5F02"/>
    <w:rsid w:val="005F0791"/>
    <w:rsid w:val="005F650F"/>
    <w:rsid w:val="005F7CAB"/>
    <w:rsid w:val="0060534A"/>
    <w:rsid w:val="00610B92"/>
    <w:rsid w:val="00613706"/>
    <w:rsid w:val="00614088"/>
    <w:rsid w:val="00615EAF"/>
    <w:rsid w:val="0062508E"/>
    <w:rsid w:val="00631B65"/>
    <w:rsid w:val="0063334A"/>
    <w:rsid w:val="00637F6B"/>
    <w:rsid w:val="00642266"/>
    <w:rsid w:val="006425DA"/>
    <w:rsid w:val="006443F9"/>
    <w:rsid w:val="0064718E"/>
    <w:rsid w:val="00647206"/>
    <w:rsid w:val="00656579"/>
    <w:rsid w:val="00657DB0"/>
    <w:rsid w:val="00663A40"/>
    <w:rsid w:val="006646F6"/>
    <w:rsid w:val="0068324C"/>
    <w:rsid w:val="0068334C"/>
    <w:rsid w:val="00684F81"/>
    <w:rsid w:val="006855F6"/>
    <w:rsid w:val="00691416"/>
    <w:rsid w:val="00695E1C"/>
    <w:rsid w:val="006A04C7"/>
    <w:rsid w:val="006A1887"/>
    <w:rsid w:val="006A6083"/>
    <w:rsid w:val="006C1BCC"/>
    <w:rsid w:val="006C367C"/>
    <w:rsid w:val="006C7969"/>
    <w:rsid w:val="006C7E94"/>
    <w:rsid w:val="006D74AA"/>
    <w:rsid w:val="00701535"/>
    <w:rsid w:val="00703F80"/>
    <w:rsid w:val="007061C6"/>
    <w:rsid w:val="00707576"/>
    <w:rsid w:val="00711A9F"/>
    <w:rsid w:val="007166B3"/>
    <w:rsid w:val="007217B9"/>
    <w:rsid w:val="0073174C"/>
    <w:rsid w:val="00732972"/>
    <w:rsid w:val="0074259D"/>
    <w:rsid w:val="00742768"/>
    <w:rsid w:val="00742832"/>
    <w:rsid w:val="007439BD"/>
    <w:rsid w:val="0074720A"/>
    <w:rsid w:val="007473F6"/>
    <w:rsid w:val="00754043"/>
    <w:rsid w:val="00754584"/>
    <w:rsid w:val="00762793"/>
    <w:rsid w:val="00766FFC"/>
    <w:rsid w:val="00790831"/>
    <w:rsid w:val="0079557A"/>
    <w:rsid w:val="007A338A"/>
    <w:rsid w:val="007A4C09"/>
    <w:rsid w:val="007A5CAA"/>
    <w:rsid w:val="007A70B9"/>
    <w:rsid w:val="007B38A8"/>
    <w:rsid w:val="007B4CCE"/>
    <w:rsid w:val="007C12F7"/>
    <w:rsid w:val="007C293E"/>
    <w:rsid w:val="007C31B5"/>
    <w:rsid w:val="007D1EA9"/>
    <w:rsid w:val="007D306D"/>
    <w:rsid w:val="007D4D52"/>
    <w:rsid w:val="007E0579"/>
    <w:rsid w:val="007E1870"/>
    <w:rsid w:val="007E7389"/>
    <w:rsid w:val="007F25C8"/>
    <w:rsid w:val="008027F1"/>
    <w:rsid w:val="00817F9E"/>
    <w:rsid w:val="00825BC9"/>
    <w:rsid w:val="00837BFA"/>
    <w:rsid w:val="008405B5"/>
    <w:rsid w:val="0084199C"/>
    <w:rsid w:val="008431EA"/>
    <w:rsid w:val="00852E18"/>
    <w:rsid w:val="00855F11"/>
    <w:rsid w:val="00865073"/>
    <w:rsid w:val="00883E09"/>
    <w:rsid w:val="00893D28"/>
    <w:rsid w:val="008A15CE"/>
    <w:rsid w:val="008A1D8E"/>
    <w:rsid w:val="008A3E76"/>
    <w:rsid w:val="008B276E"/>
    <w:rsid w:val="008B3E96"/>
    <w:rsid w:val="008B5CEB"/>
    <w:rsid w:val="008C1098"/>
    <w:rsid w:val="008C59C2"/>
    <w:rsid w:val="008C69CF"/>
    <w:rsid w:val="008D20A5"/>
    <w:rsid w:val="008D432B"/>
    <w:rsid w:val="008E3365"/>
    <w:rsid w:val="008E3C56"/>
    <w:rsid w:val="008E3F08"/>
    <w:rsid w:val="008E608F"/>
    <w:rsid w:val="008F42E4"/>
    <w:rsid w:val="008F6BD2"/>
    <w:rsid w:val="008F7CAD"/>
    <w:rsid w:val="009012BE"/>
    <w:rsid w:val="00902C9C"/>
    <w:rsid w:val="00905EB9"/>
    <w:rsid w:val="00921B77"/>
    <w:rsid w:val="009274EF"/>
    <w:rsid w:val="009334C6"/>
    <w:rsid w:val="0093464A"/>
    <w:rsid w:val="00945381"/>
    <w:rsid w:val="00954832"/>
    <w:rsid w:val="00960346"/>
    <w:rsid w:val="00962062"/>
    <w:rsid w:val="0096668E"/>
    <w:rsid w:val="0096745E"/>
    <w:rsid w:val="00972FC3"/>
    <w:rsid w:val="00974C8B"/>
    <w:rsid w:val="0097619A"/>
    <w:rsid w:val="0098243A"/>
    <w:rsid w:val="0098630B"/>
    <w:rsid w:val="00990DA5"/>
    <w:rsid w:val="0099546E"/>
    <w:rsid w:val="009A268E"/>
    <w:rsid w:val="009A70F8"/>
    <w:rsid w:val="009A7531"/>
    <w:rsid w:val="009B0752"/>
    <w:rsid w:val="009B49CF"/>
    <w:rsid w:val="009C5054"/>
    <w:rsid w:val="009E2A10"/>
    <w:rsid w:val="009E7D33"/>
    <w:rsid w:val="00A01E12"/>
    <w:rsid w:val="00A05B43"/>
    <w:rsid w:val="00A07AF3"/>
    <w:rsid w:val="00A20831"/>
    <w:rsid w:val="00A20DCF"/>
    <w:rsid w:val="00A23E98"/>
    <w:rsid w:val="00A36B1C"/>
    <w:rsid w:val="00A4092B"/>
    <w:rsid w:val="00A45F63"/>
    <w:rsid w:val="00A52B8E"/>
    <w:rsid w:val="00A571A1"/>
    <w:rsid w:val="00A70502"/>
    <w:rsid w:val="00A70FA9"/>
    <w:rsid w:val="00A763D8"/>
    <w:rsid w:val="00A867FD"/>
    <w:rsid w:val="00A87A93"/>
    <w:rsid w:val="00A9044C"/>
    <w:rsid w:val="00AA1A02"/>
    <w:rsid w:val="00AA257D"/>
    <w:rsid w:val="00AA45A7"/>
    <w:rsid w:val="00AB4D01"/>
    <w:rsid w:val="00AB7240"/>
    <w:rsid w:val="00AD071D"/>
    <w:rsid w:val="00AD2B9F"/>
    <w:rsid w:val="00AD3B58"/>
    <w:rsid w:val="00AD4536"/>
    <w:rsid w:val="00AE4631"/>
    <w:rsid w:val="00AE78C9"/>
    <w:rsid w:val="00B01AED"/>
    <w:rsid w:val="00B0354D"/>
    <w:rsid w:val="00B04A57"/>
    <w:rsid w:val="00B06B59"/>
    <w:rsid w:val="00B06D6D"/>
    <w:rsid w:val="00B0717F"/>
    <w:rsid w:val="00B0732D"/>
    <w:rsid w:val="00B10FBE"/>
    <w:rsid w:val="00B11D74"/>
    <w:rsid w:val="00B1542A"/>
    <w:rsid w:val="00B24C9A"/>
    <w:rsid w:val="00B448C7"/>
    <w:rsid w:val="00B51B0C"/>
    <w:rsid w:val="00B53470"/>
    <w:rsid w:val="00B5490C"/>
    <w:rsid w:val="00B54C5C"/>
    <w:rsid w:val="00B5648D"/>
    <w:rsid w:val="00B71275"/>
    <w:rsid w:val="00B7347E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B6D02"/>
    <w:rsid w:val="00BD7FC5"/>
    <w:rsid w:val="00BE465F"/>
    <w:rsid w:val="00BF23C9"/>
    <w:rsid w:val="00C00C32"/>
    <w:rsid w:val="00C02B85"/>
    <w:rsid w:val="00C0415A"/>
    <w:rsid w:val="00C06FE8"/>
    <w:rsid w:val="00C16D02"/>
    <w:rsid w:val="00C30B85"/>
    <w:rsid w:val="00C426E0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7EE"/>
    <w:rsid w:val="00C8251F"/>
    <w:rsid w:val="00C83F74"/>
    <w:rsid w:val="00CA1D52"/>
    <w:rsid w:val="00CA552B"/>
    <w:rsid w:val="00CA6BD2"/>
    <w:rsid w:val="00CB1F53"/>
    <w:rsid w:val="00CB2B0D"/>
    <w:rsid w:val="00CB7E25"/>
    <w:rsid w:val="00CC2F9B"/>
    <w:rsid w:val="00CC3246"/>
    <w:rsid w:val="00CD1117"/>
    <w:rsid w:val="00CD3E3A"/>
    <w:rsid w:val="00CE190B"/>
    <w:rsid w:val="00CE382F"/>
    <w:rsid w:val="00CE50A4"/>
    <w:rsid w:val="00CE5A1E"/>
    <w:rsid w:val="00CE6D4D"/>
    <w:rsid w:val="00CE76DB"/>
    <w:rsid w:val="00CF56FC"/>
    <w:rsid w:val="00D03F5E"/>
    <w:rsid w:val="00D045C2"/>
    <w:rsid w:val="00D125B8"/>
    <w:rsid w:val="00D12B97"/>
    <w:rsid w:val="00D169C1"/>
    <w:rsid w:val="00D22BE7"/>
    <w:rsid w:val="00D262B1"/>
    <w:rsid w:val="00D31C05"/>
    <w:rsid w:val="00D334DB"/>
    <w:rsid w:val="00D343F3"/>
    <w:rsid w:val="00D427EC"/>
    <w:rsid w:val="00D46937"/>
    <w:rsid w:val="00D64AB0"/>
    <w:rsid w:val="00D665B8"/>
    <w:rsid w:val="00D73470"/>
    <w:rsid w:val="00D7456F"/>
    <w:rsid w:val="00D76B3A"/>
    <w:rsid w:val="00D81BDE"/>
    <w:rsid w:val="00D920B7"/>
    <w:rsid w:val="00D93FC9"/>
    <w:rsid w:val="00DA1ED5"/>
    <w:rsid w:val="00DA2DDA"/>
    <w:rsid w:val="00DA4207"/>
    <w:rsid w:val="00DB1BF1"/>
    <w:rsid w:val="00DC58AD"/>
    <w:rsid w:val="00DC7961"/>
    <w:rsid w:val="00DD747E"/>
    <w:rsid w:val="00DE5818"/>
    <w:rsid w:val="00DE6628"/>
    <w:rsid w:val="00DE7E21"/>
    <w:rsid w:val="00DF3BCC"/>
    <w:rsid w:val="00DF77FB"/>
    <w:rsid w:val="00E0149B"/>
    <w:rsid w:val="00E01C30"/>
    <w:rsid w:val="00E06729"/>
    <w:rsid w:val="00E07392"/>
    <w:rsid w:val="00E10252"/>
    <w:rsid w:val="00E102B2"/>
    <w:rsid w:val="00E14D0D"/>
    <w:rsid w:val="00E17098"/>
    <w:rsid w:val="00E22349"/>
    <w:rsid w:val="00E22EE0"/>
    <w:rsid w:val="00E25460"/>
    <w:rsid w:val="00E3513B"/>
    <w:rsid w:val="00E35591"/>
    <w:rsid w:val="00E37B0A"/>
    <w:rsid w:val="00E4081C"/>
    <w:rsid w:val="00E4150A"/>
    <w:rsid w:val="00E446B8"/>
    <w:rsid w:val="00E50650"/>
    <w:rsid w:val="00E52A20"/>
    <w:rsid w:val="00E704F4"/>
    <w:rsid w:val="00E74067"/>
    <w:rsid w:val="00E821C8"/>
    <w:rsid w:val="00E843AE"/>
    <w:rsid w:val="00E85CED"/>
    <w:rsid w:val="00E87E04"/>
    <w:rsid w:val="00E94907"/>
    <w:rsid w:val="00EA5EEF"/>
    <w:rsid w:val="00EA6AF9"/>
    <w:rsid w:val="00EB0A81"/>
    <w:rsid w:val="00EC73CA"/>
    <w:rsid w:val="00ED003A"/>
    <w:rsid w:val="00ED30D3"/>
    <w:rsid w:val="00ED39F1"/>
    <w:rsid w:val="00ED74FF"/>
    <w:rsid w:val="00EF55BD"/>
    <w:rsid w:val="00F00D95"/>
    <w:rsid w:val="00F10377"/>
    <w:rsid w:val="00F11C2C"/>
    <w:rsid w:val="00F21C82"/>
    <w:rsid w:val="00F237EE"/>
    <w:rsid w:val="00F25010"/>
    <w:rsid w:val="00F31B63"/>
    <w:rsid w:val="00F32F55"/>
    <w:rsid w:val="00F54E88"/>
    <w:rsid w:val="00F62916"/>
    <w:rsid w:val="00F6695F"/>
    <w:rsid w:val="00F74276"/>
    <w:rsid w:val="00F756A5"/>
    <w:rsid w:val="00F80971"/>
    <w:rsid w:val="00F91958"/>
    <w:rsid w:val="00F91BF6"/>
    <w:rsid w:val="00F944C7"/>
    <w:rsid w:val="00F96286"/>
    <w:rsid w:val="00F97ED7"/>
    <w:rsid w:val="00FA21A9"/>
    <w:rsid w:val="00FB22DE"/>
    <w:rsid w:val="00FB2E4D"/>
    <w:rsid w:val="00FB3752"/>
    <w:rsid w:val="00FB7891"/>
    <w:rsid w:val="00FC1366"/>
    <w:rsid w:val="00FC36F3"/>
    <w:rsid w:val="00FC53A1"/>
    <w:rsid w:val="00FE3416"/>
    <w:rsid w:val="00FE6C7F"/>
    <w:rsid w:val="00FF467C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1156D"/>
  <w15:docId w15:val="{3F3369FA-6969-46EA-91D8-4D9E2A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1C05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DE5818"/>
    <w:pPr>
      <w:keepNext/>
      <w:numPr>
        <w:numId w:val="16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Heading2">
    <w:name w:val="heading 2"/>
    <w:aliases w:val="PhD Heading 2"/>
    <w:basedOn w:val="Normal"/>
    <w:next w:val="PhDNormal"/>
    <w:qFormat/>
    <w:rsid w:val="00DE5818"/>
    <w:pPr>
      <w:keepNext/>
      <w:numPr>
        <w:ilvl w:val="1"/>
        <w:numId w:val="16"/>
      </w:numPr>
      <w:spacing w:before="240" w:after="240"/>
      <w:outlineLvl w:val="1"/>
    </w:pPr>
    <w:rPr>
      <w:b/>
    </w:rPr>
  </w:style>
  <w:style w:type="paragraph" w:styleId="Heading3">
    <w:name w:val="heading 3"/>
    <w:aliases w:val="PhD Heading 3"/>
    <w:basedOn w:val="PhDNormal"/>
    <w:next w:val="PhDNormal"/>
    <w:qFormat/>
    <w:rsid w:val="00D31C05"/>
    <w:pPr>
      <w:keepNext/>
      <w:numPr>
        <w:ilvl w:val="2"/>
        <w:numId w:val="16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D31C05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D31C05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D31C05"/>
    <w:pPr>
      <w:numPr>
        <w:ilvl w:val="5"/>
        <w:numId w:val="16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D31C05"/>
    <w:pPr>
      <w:numPr>
        <w:ilvl w:val="6"/>
        <w:numId w:val="16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D31C05"/>
    <w:pPr>
      <w:numPr>
        <w:ilvl w:val="7"/>
        <w:numId w:val="16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D31C05"/>
    <w:pPr>
      <w:numPr>
        <w:ilvl w:val="8"/>
        <w:numId w:val="16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D31C05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D31C05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D31C05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D31C05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D31C05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D31C05"/>
    <w:pPr>
      <w:tabs>
        <w:tab w:val="left" w:pos="567"/>
        <w:tab w:val="right" w:leader="dot" w:pos="8221"/>
      </w:tabs>
      <w:spacing w:before="120"/>
    </w:pPr>
    <w:rPr>
      <w:noProof/>
      <w:sz w:val="20"/>
    </w:rPr>
  </w:style>
  <w:style w:type="paragraph" w:styleId="TOC1">
    <w:name w:val="toc 1"/>
    <w:basedOn w:val="Normal"/>
    <w:next w:val="Normal"/>
    <w:link w:val="TOC1Char"/>
    <w:uiPriority w:val="39"/>
    <w:rsid w:val="00D31C05"/>
    <w:pPr>
      <w:tabs>
        <w:tab w:val="left" w:pos="567"/>
        <w:tab w:val="left" w:pos="1276"/>
        <w:tab w:val="right" w:leader="dot" w:pos="8222"/>
      </w:tabs>
      <w:spacing w:before="120"/>
    </w:pPr>
    <w:rPr>
      <w:b/>
      <w:bCs/>
      <w:caps/>
      <w:sz w:val="20"/>
    </w:rPr>
  </w:style>
  <w:style w:type="paragraph" w:styleId="Footer">
    <w:name w:val="footer"/>
    <w:basedOn w:val="Normal"/>
    <w:semiHidden/>
    <w:rsid w:val="00D31C05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D31C05"/>
    <w:rPr>
      <w:sz w:val="20"/>
    </w:rPr>
  </w:style>
  <w:style w:type="paragraph" w:customStyle="1" w:styleId="CHAPTERHEAD">
    <w:name w:val="CHAPTER HEAD"/>
    <w:basedOn w:val="Normal"/>
    <w:semiHidden/>
    <w:rsid w:val="00D31C05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D31C05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rsid w:val="00D31C05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D31C05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444303"/>
    <w:pPr>
      <w:spacing w:before="1320" w:after="24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D31C05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semiHidden/>
    <w:rsid w:val="00D31C05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D31C05"/>
    <w:pPr>
      <w:spacing w:before="0" w:after="1080"/>
    </w:pPr>
  </w:style>
  <w:style w:type="paragraph" w:customStyle="1" w:styleId="PhDBulletIndent">
    <w:name w:val="PhD Bullet Indent"/>
    <w:basedOn w:val="PhDBullet"/>
    <w:qFormat/>
    <w:rsid w:val="00D31C05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D31C05"/>
    <w:pPr>
      <w:tabs>
        <w:tab w:val="right" w:leader="dot" w:pos="8221"/>
      </w:tabs>
      <w:spacing w:after="120"/>
      <w:ind w:left="851" w:right="567" w:hanging="851"/>
    </w:pPr>
    <w:rPr>
      <w:sz w:val="20"/>
    </w:rPr>
  </w:style>
  <w:style w:type="paragraph" w:customStyle="1" w:styleId="TOC1A">
    <w:name w:val="TOC 1A"/>
    <w:basedOn w:val="TOC1"/>
    <w:semiHidden/>
    <w:rsid w:val="00D31C05"/>
    <w:pPr>
      <w:jc w:val="center"/>
    </w:pPr>
  </w:style>
  <w:style w:type="paragraph" w:styleId="TOC9">
    <w:name w:val="toc 9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uiPriority w:val="99"/>
    <w:rsid w:val="00D31C05"/>
    <w:rPr>
      <w:color w:val="0000FF"/>
      <w:u w:val="single"/>
    </w:rPr>
  </w:style>
  <w:style w:type="paragraph" w:customStyle="1" w:styleId="PhDFooter">
    <w:name w:val="PhD Footer"/>
    <w:basedOn w:val="Normal"/>
    <w:rsid w:val="00D31C05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D31C05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Heading3"/>
    <w:qFormat/>
    <w:rsid w:val="00D31C05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D31C0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D31C05"/>
  </w:style>
  <w:style w:type="numbering" w:styleId="111111">
    <w:name w:val="Outline List 2"/>
    <w:basedOn w:val="NoList"/>
    <w:rsid w:val="00D31C05"/>
    <w:pPr>
      <w:numPr>
        <w:numId w:val="1"/>
      </w:numPr>
    </w:pPr>
  </w:style>
  <w:style w:type="paragraph" w:styleId="DocumentMap">
    <w:name w:val="Document Map"/>
    <w:basedOn w:val="Normal"/>
    <w:semiHidden/>
    <w:rsid w:val="00D31C05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link w:val="PhDNormal"/>
    <w:rsid w:val="00D31C05"/>
    <w:rPr>
      <w:sz w:val="24"/>
      <w:szCs w:val="22"/>
      <w:lang w:val="en-AU" w:eastAsia="en-US" w:bidi="ar-SA"/>
    </w:rPr>
  </w:style>
  <w:style w:type="character" w:styleId="FollowedHyperlink">
    <w:name w:val="FollowedHyperlink"/>
    <w:rsid w:val="00D31C05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D31C05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rsid w:val="00D31C05"/>
    <w:tblPr>
      <w:tblCellSpacing w:w="28" w:type="dxa"/>
      <w:tblBorders>
        <w:top w:val="single" w:sz="4" w:space="0" w:color="auto"/>
        <w:bottom w:val="single" w:sz="4" w:space="0" w:color="auto"/>
      </w:tblBorders>
    </w:tblPr>
    <w:trPr>
      <w:tblHeader/>
      <w:tblCellSpacing w:w="28" w:type="dxa"/>
    </w:trPr>
  </w:style>
  <w:style w:type="paragraph" w:customStyle="1" w:styleId="PhDTableCaption">
    <w:name w:val="PhD Table Caption"/>
    <w:next w:val="PhDNormal"/>
    <w:qFormat/>
    <w:rsid w:val="00D31C05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Heading1"/>
    <w:next w:val="PhDNormal"/>
    <w:rsid w:val="00D31C05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Heading3"/>
    <w:next w:val="PhDNormal"/>
    <w:rsid w:val="00D31C05"/>
    <w:pPr>
      <w:numPr>
        <w:ilvl w:val="0"/>
        <w:numId w:val="0"/>
      </w:numPr>
      <w:jc w:val="center"/>
    </w:pPr>
  </w:style>
  <w:style w:type="paragraph" w:customStyle="1" w:styleId="PhDNumberIndent">
    <w:name w:val="PhD Number Indent"/>
    <w:qFormat/>
    <w:rsid w:val="00D31C05"/>
    <w:pPr>
      <w:keepLines/>
      <w:numPr>
        <w:numId w:val="18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D31C05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D31C05"/>
    <w:rPr>
      <w:sz w:val="20"/>
    </w:rPr>
  </w:style>
  <w:style w:type="character" w:customStyle="1" w:styleId="PhDFigureCaptionCharChar">
    <w:name w:val="PhD Figure Caption Char Char"/>
    <w:link w:val="PhDFigureCaption"/>
    <w:rsid w:val="00D31C05"/>
    <w:rPr>
      <w:sz w:val="24"/>
      <w:szCs w:val="22"/>
      <w:lang w:val="en-AU" w:eastAsia="en-US" w:bidi="ar-SA"/>
    </w:rPr>
  </w:style>
  <w:style w:type="character" w:styleId="EndnoteReference">
    <w:name w:val="endnote reference"/>
    <w:semiHidden/>
    <w:rsid w:val="00D31C05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DE5818"/>
    <w:pPr>
      <w:numPr>
        <w:ilvl w:val="0"/>
        <w:numId w:val="0"/>
      </w:numPr>
      <w:spacing w:after="720"/>
      <w:jc w:val="center"/>
    </w:pPr>
    <w:rPr>
      <w:caps/>
      <w:sz w:val="28"/>
      <w:szCs w:val="28"/>
    </w:rPr>
  </w:style>
  <w:style w:type="paragraph" w:customStyle="1" w:styleId="Glossary">
    <w:name w:val="Glossary"/>
    <w:basedOn w:val="PhDNormal"/>
    <w:rsid w:val="00D31C05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D31C05"/>
    <w:pPr>
      <w:numPr>
        <w:numId w:val="0"/>
      </w:numPr>
    </w:pPr>
  </w:style>
  <w:style w:type="character" w:customStyle="1" w:styleId="Heading1Char">
    <w:name w:val="Heading 1 Char"/>
    <w:aliases w:val="PhD Heading 1 Char"/>
    <w:link w:val="Heading1"/>
    <w:rsid w:val="00DE5818"/>
    <w:rPr>
      <w:b/>
      <w:smallCaps/>
      <w:spacing w:val="-4"/>
      <w:sz w:val="32"/>
      <w:lang w:eastAsia="en-US"/>
    </w:rPr>
  </w:style>
  <w:style w:type="paragraph" w:customStyle="1" w:styleId="PhDBullet">
    <w:name w:val="PhD Bullet"/>
    <w:basedOn w:val="PhDNormal"/>
    <w:qFormat/>
    <w:rsid w:val="00D31C05"/>
    <w:pPr>
      <w:numPr>
        <w:numId w:val="17"/>
      </w:numPr>
    </w:pPr>
  </w:style>
  <w:style w:type="character" w:customStyle="1" w:styleId="PhDNormal2CharChar">
    <w:name w:val="PhD Normal 2 Char Char"/>
    <w:link w:val="PhDNormal2"/>
    <w:rsid w:val="00D31C05"/>
    <w:rPr>
      <w:sz w:val="24"/>
      <w:szCs w:val="22"/>
      <w:lang w:eastAsia="en-US"/>
    </w:rPr>
  </w:style>
  <w:style w:type="character" w:customStyle="1" w:styleId="TOC1Char">
    <w:name w:val="TOC 1 Char"/>
    <w:link w:val="TOC1"/>
    <w:uiPriority w:val="39"/>
    <w:rsid w:val="00D31C05"/>
    <w:rPr>
      <w:b/>
      <w:bCs/>
      <w:caps/>
      <w:lang w:eastAsia="en-US"/>
    </w:rPr>
  </w:style>
  <w:style w:type="character" w:customStyle="1" w:styleId="HeaderChar">
    <w:name w:val="Header Char"/>
    <w:link w:val="Header"/>
    <w:rsid w:val="00D31C05"/>
    <w:rPr>
      <w:sz w:val="24"/>
      <w:lang w:eastAsia="en-US"/>
    </w:rPr>
  </w:style>
  <w:style w:type="paragraph" w:customStyle="1" w:styleId="ReportNormal">
    <w:name w:val="Report Normal"/>
    <w:link w:val="ReportNormalChar"/>
    <w:qFormat/>
    <w:rsid w:val="00DE5818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character" w:customStyle="1" w:styleId="ReportNormalChar">
    <w:name w:val="Report Normal Char"/>
    <w:link w:val="ReportNormal"/>
    <w:rsid w:val="00DE5818"/>
    <w:rPr>
      <w:sz w:val="24"/>
      <w:szCs w:val="22"/>
      <w:lang w:eastAsia="en-US"/>
    </w:rPr>
  </w:style>
  <w:style w:type="paragraph" w:customStyle="1" w:styleId="GroupMembers">
    <w:name w:val="GroupMembers"/>
    <w:basedOn w:val="PhDNormal"/>
    <w:link w:val="GroupMembersChar"/>
    <w:qFormat/>
    <w:rsid w:val="00444303"/>
    <w:pPr>
      <w:numPr>
        <w:numId w:val="21"/>
      </w:numPr>
      <w:spacing w:after="60" w:line="240" w:lineRule="auto"/>
      <w:ind w:left="714" w:hanging="357"/>
      <w:jc w:val="left"/>
    </w:pPr>
    <w:rPr>
      <w:szCs w:val="24"/>
    </w:rPr>
  </w:style>
  <w:style w:type="paragraph" w:customStyle="1" w:styleId="NumberedList">
    <w:name w:val="Numbered List"/>
    <w:basedOn w:val="ListNumber"/>
    <w:link w:val="NumberedListChar"/>
    <w:qFormat/>
    <w:rsid w:val="00444303"/>
  </w:style>
  <w:style w:type="character" w:customStyle="1" w:styleId="GroupMembersChar">
    <w:name w:val="GroupMembers Char"/>
    <w:basedOn w:val="PhDNormalChar"/>
    <w:link w:val="GroupMembers"/>
    <w:rsid w:val="00444303"/>
    <w:rPr>
      <w:sz w:val="24"/>
      <w:szCs w:val="24"/>
      <w:lang w:val="en-AU" w:eastAsia="en-US" w:bidi="ar-SA"/>
    </w:rPr>
  </w:style>
  <w:style w:type="character" w:customStyle="1" w:styleId="NumberedListChar">
    <w:name w:val="Numbered List Char"/>
    <w:basedOn w:val="DefaultParagraphFont"/>
    <w:link w:val="NumberedList"/>
    <w:rsid w:val="00444303"/>
    <w:rPr>
      <w:sz w:val="24"/>
      <w:lang w:eastAsia="en-US"/>
    </w:rPr>
  </w:style>
  <w:style w:type="paragraph" w:styleId="ListNumber">
    <w:name w:val="List Number"/>
    <w:basedOn w:val="Normal"/>
    <w:rsid w:val="00444303"/>
    <w:pPr>
      <w:ind w:left="1080" w:hanging="360"/>
      <w:contextualSpacing/>
    </w:pPr>
  </w:style>
  <w:style w:type="table" w:styleId="TableGrid">
    <w:name w:val="Table Grid"/>
    <w:basedOn w:val="TableNormal"/>
    <w:uiPriority w:val="59"/>
    <w:rsid w:val="00444303"/>
    <w:rPr>
      <w:rFonts w:eastAsiaTheme="minorEastAsia"/>
      <w:color w:val="000000" w:themeColor="text1"/>
      <w:sz w:val="21"/>
      <w:szCs w:val="2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ing">
    <w:name w:val="Spacing"/>
    <w:basedOn w:val="PhDNormal2"/>
    <w:link w:val="SpacingChar"/>
    <w:qFormat/>
    <w:rsid w:val="00E22EE0"/>
    <w:pPr>
      <w:spacing w:after="0" w:line="240" w:lineRule="auto"/>
    </w:pPr>
  </w:style>
  <w:style w:type="character" w:customStyle="1" w:styleId="SpacingChar">
    <w:name w:val="Spacing Char"/>
    <w:basedOn w:val="PhDNormal2CharChar"/>
    <w:link w:val="Spacing"/>
    <w:rsid w:val="00E22EE0"/>
    <w:rPr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642266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cintosm\Desktop\From%20desktop%2021-4-11\Main%20Folders\PROCEDURES\Word%20for%20Thesis\Thesis%20Template%20(Baturo%20&amp;%20Cottier%20YDC%20QUT%2020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56A3D-2D00-1844-A90E-2D4DBBD3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Settings\mcintosm\Desktop\From desktop 21-4-11\Main Folders\PROCEDURES\Word for Thesis\Thesis Template (Baturo &amp; Cottier YDC QUT 2010).dotx</Template>
  <TotalTime>209</TotalTime>
  <Pages>9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1, version A</vt:lpstr>
    </vt:vector>
  </TitlesOfParts>
  <Company>QUT</Company>
  <LinksUpToDate>false</LinksUpToDate>
  <CharactersWithSpaces>3301</CharactersWithSpaces>
  <SharedDoc>false</SharedDoc>
  <HLinks>
    <vt:vector size="216" baseType="variant">
      <vt:variant>
        <vt:i4>1703952</vt:i4>
      </vt:variant>
      <vt:variant>
        <vt:i4>264</vt:i4>
      </vt:variant>
      <vt:variant>
        <vt:i4>0</vt:i4>
      </vt:variant>
      <vt:variant>
        <vt:i4>5</vt:i4>
      </vt:variant>
      <vt:variant>
        <vt:lpwstr>http://www.citewrite.qut.edu.au)/</vt:lpwstr>
      </vt:variant>
      <vt:variant>
        <vt:lpwstr/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_Toc258759336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_Toc258759335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_Toc258759334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_Toc258759333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_Toc258759332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_Toc258759331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_Toc258759330</vt:lpwstr>
      </vt:variant>
      <vt:variant>
        <vt:i4>1966140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_Toc258759329</vt:lpwstr>
      </vt:variant>
      <vt:variant>
        <vt:i4>1966140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_Toc258759328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_Toc258759327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_Toc258759326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_Toc258759325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_Toc258759324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_Toc258759323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_Toc258759322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_Toc258759321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_Toc258759320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_Toc258759319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_Toc258759318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_Toc258759317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_Toc258759316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_Toc258759315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_Toc258759314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_Toc258759313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_Toc258759312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_Toc258759311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_Toc258759310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_Toc258759309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_Toc258759308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_Toc258759307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_Toc258759306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_Toc258759305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_Toc258759304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_Toc258759303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_Toc258759302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1, version A</dc:title>
  <dc:creator>mcintosm</dc:creator>
  <cp:lastModifiedBy>Yangkai Hong</cp:lastModifiedBy>
  <cp:revision>7</cp:revision>
  <cp:lastPrinted>2010-04-10T05:22:00Z</cp:lastPrinted>
  <dcterms:created xsi:type="dcterms:W3CDTF">2018-08-08T03:05:00Z</dcterms:created>
  <dcterms:modified xsi:type="dcterms:W3CDTF">2018-08-24T07:52:00Z</dcterms:modified>
</cp:coreProperties>
</file>